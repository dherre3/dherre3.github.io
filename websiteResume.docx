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65396" w14:textId="77777777" w:rsidR="008C503B" w:rsidRDefault="00BE4B14" w:rsidP="0008526D">
      <w:pPr>
        <w:pStyle w:val="Heading1"/>
        <w:spacing w:line="18" w:lineRule="atLeast"/>
      </w:pPr>
      <w:r>
        <w:t>Objective</w:t>
      </w:r>
      <w:bookmarkStart w:id="0" w:name="_GoBack"/>
      <w:bookmarkEnd w:id="0"/>
    </w:p>
    <w:sdt>
      <w:sdtPr>
        <w:id w:val="9459735"/>
        <w:placeholder>
          <w:docPart w:val="52D3B2069DD50B4FB158E5528A237B86"/>
        </w:placeholder>
      </w:sdtPr>
      <w:sdtEndPr>
        <w:rPr>
          <w:vanish/>
          <w:highlight w:val="yellow"/>
        </w:rPr>
      </w:sdtEndPr>
      <w:sdtContent>
        <w:p w14:paraId="013166A8" w14:textId="4C3F390E" w:rsidR="00A92F3C" w:rsidRDefault="005B0CC3" w:rsidP="0008526D">
          <w:pPr>
            <w:pStyle w:val="BodyText"/>
            <w:spacing w:line="18" w:lineRule="atLeast"/>
          </w:pPr>
          <w:r w:rsidRPr="005B0CC3">
            <w:t xml:space="preserve">To obtain a challenging position in a high </w:t>
          </w:r>
          <w:r w:rsidR="008F475A" w:rsidRPr="005B0CC3">
            <w:t>quality-engineering</w:t>
          </w:r>
          <w:r w:rsidRPr="005B0CC3">
            <w:t xml:space="preserve"> environment where my resourceful experience and academic skills will add value to organizational operations.</w:t>
          </w:r>
        </w:p>
        <w:p w14:paraId="5F3BE13E" w14:textId="1BB30B34" w:rsidR="00650751" w:rsidRDefault="00650751" w:rsidP="0008526D">
          <w:pPr>
            <w:pStyle w:val="Heading1"/>
            <w:spacing w:line="18" w:lineRule="atLeast"/>
          </w:pPr>
          <w:r>
            <w:t>Education</w:t>
          </w:r>
        </w:p>
        <w:p w14:paraId="173CF9CB" w14:textId="747DFC05" w:rsidR="00650751" w:rsidRDefault="00426CA1" w:rsidP="0008526D">
          <w:pPr>
            <w:pStyle w:val="Heading2"/>
            <w:spacing w:line="18" w:lineRule="atLeast"/>
          </w:pPr>
          <w:r>
            <w:t>McGill University, Montreal, Quebec</w:t>
          </w:r>
          <w:r w:rsidR="00650751">
            <w:tab/>
            <w:t>2010-2015</w:t>
          </w:r>
        </w:p>
        <w:p w14:paraId="1FCDF390" w14:textId="630644CF" w:rsidR="00426CA1" w:rsidRPr="00426CA1" w:rsidRDefault="00426CA1" w:rsidP="00426CA1">
          <w:pPr>
            <w:pStyle w:val="BodyText"/>
            <w:rPr>
              <w:b/>
            </w:rPr>
          </w:pPr>
          <w:r w:rsidRPr="00426CA1">
            <w:rPr>
              <w:b/>
            </w:rPr>
            <w:t xml:space="preserve">Bachelor of Science, Computer Science &amp; Physics </w:t>
          </w:r>
          <w:r>
            <w:rPr>
              <w:b/>
            </w:rPr>
            <w:t>Joint</w:t>
          </w:r>
          <w:r w:rsidRPr="00426CA1">
            <w:rPr>
              <w:b/>
            </w:rPr>
            <w:t xml:space="preserve"> Major</w:t>
          </w:r>
        </w:p>
        <w:sdt>
          <w:sdtPr>
            <w:id w:val="9459749"/>
            <w:placeholder>
              <w:docPart w:val="245A0EAE43E1A849A494FC04FC9E50E2"/>
            </w:placeholder>
          </w:sdtPr>
          <w:sdtEndPr/>
          <w:sdtContent>
            <w:p w14:paraId="19479FC3" w14:textId="52A50C4E" w:rsidR="00650751" w:rsidRDefault="00650751" w:rsidP="0008526D">
              <w:pPr>
                <w:pStyle w:val="BodyText"/>
                <w:numPr>
                  <w:ilvl w:val="0"/>
                  <w:numId w:val="17"/>
                </w:numPr>
                <w:spacing w:line="18" w:lineRule="atLeast"/>
              </w:pPr>
              <w:r>
                <w:t>Gradu</w:t>
              </w:r>
              <w:r w:rsidR="00A34833">
                <w:t>ating in June 2015</w:t>
              </w:r>
            </w:p>
          </w:sdtContent>
        </w:sdt>
        <w:p w14:paraId="6BC8CC76" w14:textId="77777777" w:rsidR="00A92F3C" w:rsidRDefault="00A92F3C" w:rsidP="0008526D">
          <w:pPr>
            <w:pStyle w:val="BodyText"/>
            <w:spacing w:line="18" w:lineRule="atLeast"/>
            <w:rPr>
              <w:b/>
              <w:sz w:val="28"/>
              <w:szCs w:val="28"/>
            </w:rPr>
          </w:pPr>
          <w:r w:rsidRPr="00A92F3C">
            <w:rPr>
              <w:b/>
              <w:sz w:val="28"/>
              <w:szCs w:val="28"/>
            </w:rPr>
            <w:t>Technical Skills</w:t>
          </w:r>
        </w:p>
        <w:p w14:paraId="1158B5CB" w14:textId="4CBFCD9D" w:rsidR="00A92F3C" w:rsidRPr="00A92F3C" w:rsidRDefault="00A92F3C" w:rsidP="0008526D">
          <w:pPr>
            <w:pStyle w:val="BodyText"/>
            <w:numPr>
              <w:ilvl w:val="0"/>
              <w:numId w:val="13"/>
            </w:numPr>
            <w:spacing w:line="18" w:lineRule="atLeast"/>
            <w:ind w:left="714" w:hanging="357"/>
            <w:rPr>
              <w:b/>
              <w:szCs w:val="20"/>
            </w:rPr>
          </w:pPr>
          <w:r w:rsidRPr="0008526D">
            <w:rPr>
              <w:b/>
              <w:szCs w:val="20"/>
            </w:rPr>
            <w:t>Object Oriented Programming:</w:t>
          </w:r>
          <w:r>
            <w:rPr>
              <w:szCs w:val="20"/>
            </w:rPr>
            <w:t xml:space="preserve"> </w:t>
          </w:r>
          <w:r w:rsidR="00430DE9">
            <w:rPr>
              <w:szCs w:val="20"/>
            </w:rPr>
            <w:t xml:space="preserve">Experience working with </w:t>
          </w:r>
          <w:r>
            <w:rPr>
              <w:szCs w:val="20"/>
            </w:rPr>
            <w:t>C++, Objective-C, Java, Python</w:t>
          </w:r>
          <w:r w:rsidR="00650751">
            <w:rPr>
              <w:szCs w:val="20"/>
            </w:rPr>
            <w:t xml:space="preserve">. </w:t>
          </w:r>
        </w:p>
        <w:p w14:paraId="1342E804" w14:textId="77777777" w:rsidR="00A92F3C" w:rsidRPr="00A92F3C" w:rsidRDefault="00A92F3C" w:rsidP="0008526D">
          <w:pPr>
            <w:pStyle w:val="BodyText"/>
            <w:numPr>
              <w:ilvl w:val="0"/>
              <w:numId w:val="13"/>
            </w:numPr>
            <w:spacing w:line="18" w:lineRule="atLeast"/>
            <w:ind w:left="714" w:hanging="357"/>
            <w:rPr>
              <w:b/>
              <w:szCs w:val="20"/>
            </w:rPr>
          </w:pPr>
          <w:r w:rsidRPr="0008526D">
            <w:rPr>
              <w:b/>
              <w:szCs w:val="20"/>
            </w:rPr>
            <w:t>Functional Programming:</w:t>
          </w:r>
          <w:r>
            <w:rPr>
              <w:szCs w:val="20"/>
            </w:rPr>
            <w:t xml:space="preserve"> </w:t>
          </w:r>
          <w:r w:rsidR="00621061">
            <w:rPr>
              <w:szCs w:val="20"/>
            </w:rPr>
            <w:t xml:space="preserve">Experience working with </w:t>
          </w:r>
          <w:r>
            <w:rPr>
              <w:szCs w:val="20"/>
            </w:rPr>
            <w:t>Standard ML</w:t>
          </w:r>
          <w:r w:rsidR="00650751">
            <w:rPr>
              <w:szCs w:val="20"/>
            </w:rPr>
            <w:t>.</w:t>
          </w:r>
        </w:p>
        <w:p w14:paraId="08CBAEEF" w14:textId="77777777" w:rsidR="00621061" w:rsidRPr="00621061" w:rsidRDefault="00A92F3C" w:rsidP="0008526D">
          <w:pPr>
            <w:pStyle w:val="BodyText"/>
            <w:numPr>
              <w:ilvl w:val="0"/>
              <w:numId w:val="13"/>
            </w:numPr>
            <w:spacing w:after="30" w:line="18" w:lineRule="atLeast"/>
            <w:ind w:left="709" w:hanging="357"/>
            <w:rPr>
              <w:b/>
              <w:szCs w:val="20"/>
            </w:rPr>
          </w:pPr>
          <w:r w:rsidRPr="0008526D">
            <w:rPr>
              <w:b/>
              <w:szCs w:val="20"/>
            </w:rPr>
            <w:t>Web Developm</w:t>
          </w:r>
          <w:r w:rsidR="007C20D2" w:rsidRPr="0008526D">
            <w:rPr>
              <w:b/>
              <w:szCs w:val="20"/>
            </w:rPr>
            <w:t>ent:</w:t>
          </w:r>
          <w:r w:rsidR="007C20D2">
            <w:rPr>
              <w:szCs w:val="20"/>
            </w:rPr>
            <w:t xml:space="preserve"> </w:t>
          </w:r>
          <w:r w:rsidR="007C20D2" w:rsidRPr="007C20D2">
            <w:rPr>
              <w:szCs w:val="20"/>
            </w:rPr>
            <w:t xml:space="preserve">Created a variety of </w:t>
          </w:r>
          <w:r w:rsidR="00621061">
            <w:rPr>
              <w:szCs w:val="20"/>
            </w:rPr>
            <w:t>websites for academic and</w:t>
          </w:r>
          <w:r w:rsidR="007C20D2" w:rsidRPr="00621061">
            <w:rPr>
              <w:szCs w:val="20"/>
            </w:rPr>
            <w:t xml:space="preserve"> personal purposes</w:t>
          </w:r>
          <w:r w:rsidR="00621061">
            <w:rPr>
              <w:szCs w:val="20"/>
            </w:rPr>
            <w:t xml:space="preserve"> using</w:t>
          </w:r>
          <w:r w:rsidR="007D1AA0">
            <w:rPr>
              <w:szCs w:val="20"/>
            </w:rPr>
            <w:t xml:space="preserve"> elements </w:t>
          </w:r>
        </w:p>
        <w:p w14:paraId="0902B343" w14:textId="77777777" w:rsidR="00621061" w:rsidRPr="00621061" w:rsidRDefault="00621061" w:rsidP="0008526D">
          <w:pPr>
            <w:pStyle w:val="BodyText"/>
            <w:spacing w:line="18" w:lineRule="atLeast"/>
            <w:ind w:left="709"/>
            <w:rPr>
              <w:b/>
              <w:szCs w:val="20"/>
            </w:rPr>
          </w:pPr>
          <w:r>
            <w:rPr>
              <w:szCs w:val="20"/>
            </w:rPr>
            <w:t xml:space="preserve">                                    </w:t>
          </w:r>
          <w:r w:rsidR="007D1AA0">
            <w:rPr>
              <w:szCs w:val="20"/>
            </w:rPr>
            <w:t xml:space="preserve">from </w:t>
          </w:r>
          <w:r w:rsidRPr="007C20D2">
            <w:rPr>
              <w:szCs w:val="20"/>
            </w:rPr>
            <w:t>HTML5/CSS, JavaScript, CGI</w:t>
          </w:r>
          <w:r w:rsidR="00F7466C">
            <w:rPr>
              <w:szCs w:val="20"/>
            </w:rPr>
            <w:t>, Python, jQuery, and PHP</w:t>
          </w:r>
          <w:r w:rsidRPr="007C20D2">
            <w:rPr>
              <w:szCs w:val="20"/>
            </w:rPr>
            <w:t>.</w:t>
          </w:r>
        </w:p>
        <w:p w14:paraId="47A3B9CD" w14:textId="77777777" w:rsidR="00650751" w:rsidRPr="00A92F3C" w:rsidRDefault="00650751" w:rsidP="0008526D">
          <w:pPr>
            <w:pStyle w:val="BodyText"/>
            <w:numPr>
              <w:ilvl w:val="0"/>
              <w:numId w:val="13"/>
            </w:numPr>
            <w:spacing w:line="18" w:lineRule="atLeast"/>
            <w:ind w:left="714" w:hanging="357"/>
            <w:rPr>
              <w:b/>
              <w:szCs w:val="20"/>
            </w:rPr>
          </w:pPr>
          <w:r w:rsidRPr="0008526D">
            <w:rPr>
              <w:b/>
              <w:szCs w:val="20"/>
            </w:rPr>
            <w:t>Scientific</w:t>
          </w:r>
          <w:r w:rsidR="007C20D2" w:rsidRPr="0008526D">
            <w:rPr>
              <w:b/>
              <w:szCs w:val="20"/>
            </w:rPr>
            <w:t xml:space="preserve"> Languages:</w:t>
          </w:r>
          <w:r w:rsidR="007C20D2">
            <w:rPr>
              <w:szCs w:val="20"/>
            </w:rPr>
            <w:t xml:space="preserve"> Conducted</w:t>
          </w:r>
          <w:r w:rsidR="00621061">
            <w:rPr>
              <w:szCs w:val="20"/>
            </w:rPr>
            <w:t xml:space="preserve"> research and analyzed data using MATLAB and Mathematica.</w:t>
          </w:r>
        </w:p>
        <w:p w14:paraId="6F1BCA9B" w14:textId="77777777" w:rsidR="00A92F3C" w:rsidRPr="00A92F3C" w:rsidRDefault="00650751" w:rsidP="0008526D">
          <w:pPr>
            <w:pStyle w:val="BodyText"/>
            <w:numPr>
              <w:ilvl w:val="0"/>
              <w:numId w:val="13"/>
            </w:numPr>
            <w:spacing w:line="18" w:lineRule="atLeast"/>
            <w:ind w:left="714" w:hanging="357"/>
            <w:rPr>
              <w:b/>
              <w:szCs w:val="20"/>
            </w:rPr>
          </w:pPr>
          <w:r w:rsidRPr="0008526D">
            <w:rPr>
              <w:b/>
              <w:szCs w:val="20"/>
            </w:rPr>
            <w:t>Operating Systems:</w:t>
          </w:r>
          <w:r>
            <w:rPr>
              <w:szCs w:val="20"/>
            </w:rPr>
            <w:t xml:space="preserve">  U</w:t>
          </w:r>
          <w:r w:rsidR="00A92F3C">
            <w:rPr>
              <w:szCs w:val="20"/>
            </w:rPr>
            <w:t>nix based</w:t>
          </w:r>
          <w:r>
            <w:rPr>
              <w:szCs w:val="20"/>
            </w:rPr>
            <w:t xml:space="preserve"> systems,</w:t>
          </w:r>
          <w:r w:rsidR="00A92F3C">
            <w:rPr>
              <w:szCs w:val="20"/>
            </w:rPr>
            <w:t xml:space="preserve"> </w:t>
          </w:r>
          <w:r w:rsidR="00621061">
            <w:rPr>
              <w:szCs w:val="20"/>
            </w:rPr>
            <w:t>complete structure of OS</w:t>
          </w:r>
          <w:r w:rsidR="00430DE9">
            <w:rPr>
              <w:szCs w:val="20"/>
            </w:rPr>
            <w:t>, C</w:t>
          </w:r>
          <w:r w:rsidR="00621061">
            <w:rPr>
              <w:szCs w:val="20"/>
            </w:rPr>
            <w:t xml:space="preserve"> </w:t>
          </w:r>
          <w:r>
            <w:rPr>
              <w:szCs w:val="20"/>
            </w:rPr>
            <w:t>and Shell Scripting</w:t>
          </w:r>
          <w:r w:rsidR="00430DE9">
            <w:rPr>
              <w:szCs w:val="20"/>
            </w:rPr>
            <w:t>, Windows</w:t>
          </w:r>
        </w:p>
        <w:p w14:paraId="1838940C" w14:textId="363ACF5F" w:rsidR="00A92F3C" w:rsidRPr="005B0CC3" w:rsidRDefault="00621061" w:rsidP="0008526D">
          <w:pPr>
            <w:pStyle w:val="BodyText"/>
            <w:numPr>
              <w:ilvl w:val="0"/>
              <w:numId w:val="13"/>
            </w:numPr>
            <w:spacing w:line="18" w:lineRule="atLeast"/>
            <w:ind w:left="714" w:hanging="357"/>
            <w:rPr>
              <w:b/>
              <w:szCs w:val="20"/>
            </w:rPr>
          </w:pPr>
          <w:r>
            <w:rPr>
              <w:szCs w:val="20"/>
            </w:rPr>
            <w:t xml:space="preserve">Currently learning </w:t>
          </w:r>
          <w:r w:rsidR="00A92F3C">
            <w:rPr>
              <w:szCs w:val="20"/>
            </w:rPr>
            <w:t>SQL</w:t>
          </w:r>
          <w:r>
            <w:rPr>
              <w:szCs w:val="20"/>
            </w:rPr>
            <w:t>, relational algebra</w:t>
          </w:r>
          <w:r w:rsidR="00A92F3C">
            <w:rPr>
              <w:szCs w:val="20"/>
            </w:rPr>
            <w:t xml:space="preserve"> and game development framework, libGDX.</w:t>
          </w:r>
        </w:p>
        <w:p w14:paraId="54E4D40D" w14:textId="74A8EA45" w:rsidR="005B0CC3" w:rsidRPr="00A92F3C" w:rsidRDefault="005B0CC3" w:rsidP="0008526D">
          <w:pPr>
            <w:pStyle w:val="BodyText"/>
            <w:numPr>
              <w:ilvl w:val="0"/>
              <w:numId w:val="13"/>
            </w:numPr>
            <w:spacing w:line="18" w:lineRule="atLeast"/>
            <w:ind w:left="714" w:hanging="357"/>
            <w:rPr>
              <w:b/>
              <w:szCs w:val="20"/>
            </w:rPr>
          </w:pPr>
          <w:r>
            <w:rPr>
              <w:szCs w:val="20"/>
            </w:rPr>
            <w:t xml:space="preserve">Strong problem solving skills and demonstrated mathematical </w:t>
          </w:r>
          <w:r w:rsidR="00D97A46">
            <w:rPr>
              <w:szCs w:val="20"/>
            </w:rPr>
            <w:t xml:space="preserve">background and </w:t>
          </w:r>
          <w:r>
            <w:rPr>
              <w:szCs w:val="20"/>
            </w:rPr>
            <w:t>ability.</w:t>
          </w:r>
        </w:p>
        <w:p w14:paraId="4D944E06" w14:textId="60B63458" w:rsidR="00650751" w:rsidRPr="007031C5" w:rsidRDefault="00650751" w:rsidP="007031C5">
          <w:pPr>
            <w:pStyle w:val="BodyText"/>
            <w:numPr>
              <w:ilvl w:val="0"/>
              <w:numId w:val="13"/>
            </w:numPr>
            <w:spacing w:line="18" w:lineRule="atLeast"/>
            <w:ind w:left="714" w:hanging="357"/>
            <w:rPr>
              <w:b/>
              <w:szCs w:val="20"/>
            </w:rPr>
          </w:pPr>
          <w:r>
            <w:rPr>
              <w:szCs w:val="20"/>
            </w:rPr>
            <w:t>Strong understanding of various</w:t>
          </w:r>
          <w:r w:rsidR="00621061">
            <w:rPr>
              <w:szCs w:val="20"/>
            </w:rPr>
            <w:t xml:space="preserve"> data structures and algorithms.</w:t>
          </w:r>
        </w:p>
      </w:sdtContent>
    </w:sdt>
    <w:p w14:paraId="4D8228D3" w14:textId="77777777" w:rsidR="008C503B" w:rsidRDefault="00BE4B14" w:rsidP="0008526D">
      <w:pPr>
        <w:pStyle w:val="Heading1"/>
        <w:spacing w:line="18" w:lineRule="atLeast"/>
      </w:pPr>
      <w:r>
        <w:t>Experience</w:t>
      </w:r>
    </w:p>
    <w:p w14:paraId="15650F08" w14:textId="028AB0DD" w:rsidR="00A34833" w:rsidRDefault="00D22C1A" w:rsidP="0008526D">
      <w:pPr>
        <w:pStyle w:val="Heading2"/>
        <w:spacing w:line="18" w:lineRule="atLeast"/>
      </w:pPr>
      <w:sdt>
        <w:sdtPr>
          <w:id w:val="-139808027"/>
          <w:placeholder>
            <w:docPart w:val="EF265EF45D861340ABB56C718DD52E92"/>
          </w:placeholder>
        </w:sdtPr>
        <w:sdtEndPr/>
        <w:sdtContent>
          <w:r w:rsidR="00430DE9">
            <w:t xml:space="preserve">Software </w:t>
          </w:r>
          <w:r w:rsidR="00A34833">
            <w:t>Developer</w:t>
          </w:r>
        </w:sdtContent>
      </w:sdt>
      <w:r w:rsidR="00A34833">
        <w:tab/>
      </w:r>
      <w:r w:rsidR="00426CA1">
        <w:t xml:space="preserve">   </w:t>
      </w:r>
      <w:r w:rsidR="00DC0511">
        <w:t>March</w:t>
      </w:r>
      <w:r w:rsidR="00A34833">
        <w:t xml:space="preserve"> 2015-Present</w:t>
      </w:r>
    </w:p>
    <w:p w14:paraId="60FE5A5B" w14:textId="77777777" w:rsidR="00A34833" w:rsidRDefault="00A34833" w:rsidP="0008526D">
      <w:pPr>
        <w:pStyle w:val="BodyText"/>
        <w:spacing w:line="18" w:lineRule="atLeast"/>
      </w:pPr>
      <w:r w:rsidRPr="00A34833">
        <w:t>R</w:t>
      </w:r>
      <w:r>
        <w:t>uthazer L</w:t>
      </w:r>
      <w:r w:rsidRPr="00A34833">
        <w:t>ab</w:t>
      </w:r>
      <w:r>
        <w:t>, Department</w:t>
      </w:r>
      <w:r w:rsidR="001467AE">
        <w:t xml:space="preserve"> of Neurology</w:t>
      </w:r>
      <w:r w:rsidR="00A87711">
        <w:t xml:space="preserve"> </w:t>
      </w:r>
      <w:r w:rsidR="001467AE">
        <w:t>&amp; Neurosurgery, McG</w:t>
      </w:r>
      <w:r>
        <w:t>ill University</w:t>
      </w:r>
    </w:p>
    <w:p w14:paraId="18DD3498" w14:textId="77777777" w:rsidR="00A34833" w:rsidRDefault="00A34833" w:rsidP="0008526D">
      <w:pPr>
        <w:pStyle w:val="ListParagraph"/>
        <w:numPr>
          <w:ilvl w:val="0"/>
          <w:numId w:val="20"/>
        </w:numPr>
        <w:spacing w:line="18" w:lineRule="atLeast"/>
        <w:rPr>
          <w:rFonts w:eastAsia="Times New Roman" w:cs="Times New Roman"/>
          <w:szCs w:val="20"/>
          <w:lang w:val="en-CA"/>
        </w:rPr>
      </w:pPr>
      <w:r w:rsidRPr="00A34833">
        <w:rPr>
          <w:rFonts w:eastAsia="Times New Roman" w:cs="Times New Roman"/>
          <w:szCs w:val="20"/>
          <w:lang w:val="en-CA"/>
        </w:rPr>
        <w:t>Creating a multi-platform game app</w:t>
      </w:r>
      <w:r w:rsidR="00430DE9">
        <w:rPr>
          <w:rFonts w:eastAsia="Times New Roman" w:cs="Times New Roman"/>
          <w:szCs w:val="20"/>
          <w:lang w:val="en-CA"/>
        </w:rPr>
        <w:t>lication</w:t>
      </w:r>
      <w:r>
        <w:rPr>
          <w:rFonts w:eastAsia="Times New Roman" w:cs="Times New Roman"/>
          <w:szCs w:val="20"/>
          <w:lang w:val="en-CA"/>
        </w:rPr>
        <w:t xml:space="preserve"> for android and IPhone</w:t>
      </w:r>
      <w:r w:rsidRPr="00A34833">
        <w:rPr>
          <w:rFonts w:eastAsia="Times New Roman" w:cs="Times New Roman"/>
          <w:szCs w:val="20"/>
          <w:lang w:val="en-CA"/>
        </w:rPr>
        <w:t xml:space="preserve"> </w:t>
      </w:r>
      <w:r>
        <w:rPr>
          <w:rFonts w:eastAsia="Times New Roman" w:cs="Times New Roman"/>
          <w:szCs w:val="20"/>
          <w:lang w:val="en-CA"/>
        </w:rPr>
        <w:t xml:space="preserve">using libGDX in Java </w:t>
      </w:r>
      <w:r w:rsidRPr="00A34833">
        <w:rPr>
          <w:rFonts w:eastAsia="Times New Roman" w:cs="Times New Roman"/>
          <w:szCs w:val="20"/>
          <w:lang w:val="en-CA"/>
        </w:rPr>
        <w:t>that would allow anyone to help the Ruthazer lab digitally reconstruct neurons image</w:t>
      </w:r>
      <w:r w:rsidR="00430DE9">
        <w:rPr>
          <w:rFonts w:eastAsia="Times New Roman" w:cs="Times New Roman"/>
          <w:szCs w:val="20"/>
          <w:lang w:val="en-CA"/>
        </w:rPr>
        <w:t>d</w:t>
      </w:r>
      <w:r w:rsidRPr="00A34833">
        <w:rPr>
          <w:rFonts w:eastAsia="Times New Roman" w:cs="Times New Roman"/>
          <w:szCs w:val="20"/>
          <w:lang w:val="en-CA"/>
        </w:rPr>
        <w:t xml:space="preserve"> on the microscope. The crowdsourcing of axon reconstruction by gamification is expected to immensely speed up the reconstruction process.</w:t>
      </w:r>
    </w:p>
    <w:p w14:paraId="79377565" w14:textId="71EFEF66" w:rsidR="008C503B" w:rsidRDefault="00621061" w:rsidP="0008526D">
      <w:pPr>
        <w:pStyle w:val="Heading2"/>
        <w:spacing w:line="18" w:lineRule="atLeast"/>
      </w:pPr>
      <w:r>
        <w:t>Research Assistant</w:t>
      </w:r>
      <w:r w:rsidR="00BE4B14">
        <w:tab/>
      </w:r>
      <w:r>
        <w:t>Jan 2015-Present</w:t>
      </w:r>
    </w:p>
    <w:p w14:paraId="7E3770DE" w14:textId="2FF1DDC6" w:rsidR="000B54C9" w:rsidRDefault="00621061" w:rsidP="000B54C9">
      <w:pPr>
        <w:pStyle w:val="BodyText"/>
        <w:spacing w:line="168" w:lineRule="auto"/>
      </w:pPr>
      <w:r>
        <w:t>Paul Francois Lab, Department of Physics, McGill University</w:t>
      </w:r>
    </w:p>
    <w:sdt>
      <w:sdtPr>
        <w:id w:val="9459739"/>
        <w:placeholder>
          <w:docPart w:val="575E5B0EC603B240A832E8B5003B94DF"/>
        </w:placeholder>
      </w:sdtPr>
      <w:sdtEndPr/>
      <w:sdtContent>
        <w:p w14:paraId="6CD5C8C6" w14:textId="7E0D7A9E" w:rsidR="000B54C9" w:rsidRPr="000B54C9" w:rsidRDefault="00D950D4" w:rsidP="000B54C9">
          <w:pPr>
            <w:pStyle w:val="BodyText"/>
            <w:spacing w:line="168" w:lineRule="auto"/>
            <w:rPr>
              <w:i/>
            </w:rPr>
          </w:pPr>
          <w:r>
            <w:rPr>
              <w:i/>
            </w:rPr>
            <w:t xml:space="preserve">Paper: </w:t>
          </w:r>
          <w:r w:rsidR="000B54C9">
            <w:rPr>
              <w:i/>
            </w:rPr>
            <w:t>davidfherrerar.me/</w:t>
          </w:r>
          <w:r>
            <w:rPr>
              <w:i/>
            </w:rPr>
            <w:t>CellularDetectorPaper</w:t>
          </w:r>
          <w:r w:rsidR="000B54C9" w:rsidRPr="000B54C9">
            <w:rPr>
              <w:i/>
            </w:rPr>
            <w:t>.pdf</w:t>
          </w:r>
        </w:p>
      </w:sdtContent>
    </w:sdt>
    <w:p w14:paraId="095CA595" w14:textId="0A50782E" w:rsidR="007D1AA0" w:rsidRDefault="00D22C1A" w:rsidP="0008526D">
      <w:pPr>
        <w:pStyle w:val="ListBullet"/>
        <w:numPr>
          <w:ilvl w:val="0"/>
          <w:numId w:val="19"/>
        </w:numPr>
        <w:spacing w:line="18" w:lineRule="atLeast"/>
      </w:pPr>
      <w:sdt>
        <w:sdtPr>
          <w:id w:val="9459741"/>
          <w:placeholder>
            <w:docPart w:val="13CBF5907416E24BA09DE05C01DF0E7C"/>
          </w:placeholder>
        </w:sdtPr>
        <w:sdtEndPr>
          <w:rPr>
            <w:b/>
            <w:bCs/>
          </w:rPr>
        </w:sdtEndPr>
        <w:sdtContent>
          <w:r w:rsidR="007D1AA0" w:rsidRPr="007D1AA0">
            <w:t>Currently creating simulations in python for a new software that aims to explain the different characteristics of T-cell binding immune response to foreign agents.</w:t>
          </w:r>
          <w:r w:rsidR="007D1AA0">
            <w:t xml:space="preserve"> </w:t>
          </w:r>
        </w:sdtContent>
      </w:sdt>
      <w:sdt>
        <w:sdtPr>
          <w:id w:val="9459744"/>
          <w:placeholder>
            <w:docPart w:val="78E0A985DDB57341BA37A4B169E71C64"/>
          </w:placeholder>
          <w:showingPlcHdr/>
        </w:sdtPr>
        <w:sdtEndPr/>
        <w:sdtContent>
          <w:r w:rsidR="00426CA1">
            <w:t>Lorem ipsum dolor</w:t>
          </w:r>
        </w:sdtContent>
      </w:sdt>
    </w:p>
    <w:p w14:paraId="3A9B25DE" w14:textId="78CE20F3" w:rsidR="00F935D2" w:rsidRDefault="007D1AA0" w:rsidP="0008526D">
      <w:pPr>
        <w:pStyle w:val="ListBullet"/>
        <w:numPr>
          <w:ilvl w:val="0"/>
          <w:numId w:val="19"/>
        </w:numPr>
        <w:spacing w:line="18" w:lineRule="atLeast"/>
      </w:pPr>
      <w:r>
        <w:t>Designed model theory t</w:t>
      </w:r>
      <w:r w:rsidR="00F935D2">
        <w:t xml:space="preserve">o fit the experimental </w:t>
      </w:r>
      <w:r w:rsidR="002225C8">
        <w:t>data</w:t>
      </w:r>
      <w:r w:rsidR="00F935D2">
        <w:t>.</w:t>
      </w:r>
    </w:p>
    <w:p w14:paraId="4248F263" w14:textId="18DBDCB3" w:rsidR="00621061" w:rsidRDefault="00F935D2" w:rsidP="0008526D">
      <w:pPr>
        <w:pStyle w:val="ListBullet"/>
        <w:numPr>
          <w:ilvl w:val="0"/>
          <w:numId w:val="19"/>
        </w:numPr>
        <w:spacing w:line="18" w:lineRule="atLeast"/>
      </w:pPr>
      <w:r>
        <w:t xml:space="preserve">Created evolution of </w:t>
      </w:r>
      <w:r w:rsidR="002225C8">
        <w:t xml:space="preserve">the </w:t>
      </w:r>
      <w:r>
        <w:t xml:space="preserve">system </w:t>
      </w:r>
      <w:r w:rsidR="007D1AA0">
        <w:t>using the Tau-</w:t>
      </w:r>
      <w:r w:rsidR="002225C8">
        <w:t xml:space="preserve">leaping algorithm in Matlab and </w:t>
      </w:r>
      <w:r w:rsidR="007D1AA0">
        <w:t>Python.</w:t>
      </w:r>
    </w:p>
    <w:p w14:paraId="62D497D5" w14:textId="61CD0F6E" w:rsidR="00A72BD5" w:rsidRDefault="00A72BD5" w:rsidP="003316B1">
      <w:pPr>
        <w:pStyle w:val="Heading2"/>
        <w:spacing w:line="18" w:lineRule="atLeast"/>
      </w:pPr>
      <w:r>
        <w:lastRenderedPageBreak/>
        <w:t>Research Assistant</w:t>
      </w:r>
      <w:r w:rsidR="00BE4B14">
        <w:tab/>
      </w:r>
      <w:r w:rsidR="00DC0511">
        <w:t>August 2014-</w:t>
      </w:r>
      <w:r w:rsidR="00F935D2">
        <w:t>March 2015</w:t>
      </w:r>
    </w:p>
    <w:p w14:paraId="2369CB5C" w14:textId="2CAB573F" w:rsidR="00A72BD5" w:rsidRDefault="00A72BD5" w:rsidP="0008526D">
      <w:pPr>
        <w:pStyle w:val="BodyText"/>
        <w:spacing w:line="18" w:lineRule="atLeast"/>
      </w:pPr>
      <w:r w:rsidRPr="00A72BD5">
        <w:t>Paul Wiseman, Department of Physics and Chemistry, McGill University</w:t>
      </w:r>
    </w:p>
    <w:sdt>
      <w:sdtPr>
        <w:id w:val="1402875487"/>
        <w:placeholder>
          <w:docPart w:val="936B04AAB34C4046B95CA4C0A3562F1B"/>
        </w:placeholder>
      </w:sdtPr>
      <w:sdtEndPr/>
      <w:sdtContent>
        <w:p w14:paraId="21AE28AE" w14:textId="14927691" w:rsidR="00AA38BD" w:rsidRPr="00AA38BD" w:rsidRDefault="00AA38BD" w:rsidP="00AA38BD">
          <w:pPr>
            <w:pStyle w:val="BodyText"/>
            <w:spacing w:line="168" w:lineRule="auto"/>
            <w:rPr>
              <w:i/>
            </w:rPr>
          </w:pPr>
          <w:r>
            <w:rPr>
              <w:i/>
            </w:rPr>
            <w:t>Paper: davidfherrerar.me/dSpidaPaper</w:t>
          </w:r>
          <w:r w:rsidRPr="000B54C9">
            <w:rPr>
              <w:i/>
            </w:rPr>
            <w:t>.pdf</w:t>
          </w:r>
        </w:p>
      </w:sdtContent>
    </w:sdt>
    <w:p w14:paraId="027AD8A7" w14:textId="25E9A281" w:rsidR="00430DE9" w:rsidRDefault="006C7AD9" w:rsidP="0008526D">
      <w:pPr>
        <w:pStyle w:val="ListBullet"/>
        <w:numPr>
          <w:ilvl w:val="0"/>
          <w:numId w:val="19"/>
        </w:numPr>
        <w:spacing w:line="18" w:lineRule="atLeast"/>
      </w:pPr>
      <w:r>
        <w:t xml:space="preserve">Developed the MATLAB software </w:t>
      </w:r>
      <w:r w:rsidR="00430DE9">
        <w:t xml:space="preserve">theory </w:t>
      </w:r>
      <w:r>
        <w:t>to analyze a cluster of particles speed</w:t>
      </w:r>
      <w:r w:rsidR="00430DE9">
        <w:t xml:space="preserve"> in terms of light intensity.</w:t>
      </w:r>
    </w:p>
    <w:p w14:paraId="3DD62DCC" w14:textId="5EEA38F7" w:rsidR="008C503B" w:rsidRPr="006C7AD9" w:rsidRDefault="00430DE9" w:rsidP="006C7AD9">
      <w:pPr>
        <w:pStyle w:val="ListParagraph"/>
        <w:numPr>
          <w:ilvl w:val="0"/>
          <w:numId w:val="19"/>
        </w:numPr>
        <w:rPr>
          <w:rFonts w:ascii="Times" w:eastAsia="Times New Roman" w:hAnsi="Times" w:cs="Times New Roman"/>
          <w:szCs w:val="20"/>
          <w:lang w:val="en-CA"/>
        </w:rPr>
      </w:pPr>
      <w:r>
        <w:t>Analyzed f</w:t>
      </w:r>
      <w:r w:rsidR="00A34833">
        <w:t xml:space="preserve">luorescent microscopy images of </w:t>
      </w:r>
      <w:r w:rsidR="006C7AD9">
        <w:t xml:space="preserve">HEK-293 </w:t>
      </w:r>
      <w:r w:rsidR="00A34833">
        <w:t>cell</w:t>
      </w:r>
      <w:r w:rsidR="006C7AD9">
        <w:t xml:space="preserve">s with drug treatments LY379268 and </w:t>
      </w:r>
      <w:r w:rsidR="006C7AD9" w:rsidRPr="006C7AD9">
        <w:rPr>
          <w:rFonts w:ascii="Times" w:eastAsia="Times New Roman" w:hAnsi="Times" w:cs="Times New Roman"/>
          <w:szCs w:val="20"/>
          <w:lang w:val="en-CA"/>
        </w:rPr>
        <w:t>LY341495</w:t>
      </w:r>
      <w:r w:rsidR="006C7AD9">
        <w:t>,</w:t>
      </w:r>
      <w:r w:rsidR="00A34833">
        <w:t xml:space="preserve"> </w:t>
      </w:r>
      <w:r w:rsidR="001467AE">
        <w:t xml:space="preserve">successfully </w:t>
      </w:r>
      <w:r w:rsidR="00A34833">
        <w:t>obtain</w:t>
      </w:r>
      <w:r>
        <w:t>ing</w:t>
      </w:r>
      <w:r w:rsidR="00A34833">
        <w:t xml:space="preserve"> a relationship between the diffusion state and inten</w:t>
      </w:r>
      <w:r>
        <w:t>sity of light of the molecules.</w:t>
      </w:r>
    </w:p>
    <w:p w14:paraId="5A984E98" w14:textId="77777777" w:rsidR="006C7AD9" w:rsidRPr="006C7AD9" w:rsidRDefault="006C7AD9" w:rsidP="006C7AD9">
      <w:pPr>
        <w:pStyle w:val="ListParagraph"/>
        <w:rPr>
          <w:rFonts w:ascii="Times" w:eastAsia="Times New Roman" w:hAnsi="Times" w:cs="Times New Roman"/>
          <w:szCs w:val="20"/>
          <w:lang w:val="en-CA"/>
        </w:rPr>
      </w:pPr>
    </w:p>
    <w:p w14:paraId="2CAE5645" w14:textId="2F3933F1" w:rsidR="00A34833" w:rsidRDefault="001467AE" w:rsidP="003316B1">
      <w:pPr>
        <w:pStyle w:val="ListBullet"/>
        <w:numPr>
          <w:ilvl w:val="0"/>
          <w:numId w:val="0"/>
        </w:numPr>
        <w:spacing w:line="18" w:lineRule="atLeast"/>
        <w:rPr>
          <w:b/>
        </w:rPr>
      </w:pPr>
      <w:r>
        <w:rPr>
          <w:b/>
        </w:rPr>
        <w:t xml:space="preserve">Sales and Support Specialist                                                                                           </w:t>
      </w:r>
      <w:r w:rsidR="00DC0511">
        <w:rPr>
          <w:b/>
        </w:rPr>
        <w:t xml:space="preserve">                      June 2011–</w:t>
      </w:r>
      <w:r>
        <w:rPr>
          <w:b/>
        </w:rPr>
        <w:t>Aug 2012</w:t>
      </w:r>
    </w:p>
    <w:p w14:paraId="37306ADC" w14:textId="77777777" w:rsidR="001467AE" w:rsidRDefault="001467AE" w:rsidP="0008526D">
      <w:pPr>
        <w:pStyle w:val="ListBullet"/>
        <w:numPr>
          <w:ilvl w:val="0"/>
          <w:numId w:val="0"/>
        </w:numPr>
        <w:spacing w:line="18" w:lineRule="atLeast"/>
        <w:ind w:left="360" w:hanging="360"/>
      </w:pPr>
      <w:r w:rsidRPr="001467AE">
        <w:t>Indep</w:t>
      </w:r>
      <w:r>
        <w:t>endent, Calgary, Alberta</w:t>
      </w:r>
    </w:p>
    <w:p w14:paraId="70FA92EE" w14:textId="01FAEB3E" w:rsidR="001467AE" w:rsidRDefault="00A72BD5" w:rsidP="0008526D">
      <w:pPr>
        <w:pStyle w:val="ListBullet"/>
        <w:numPr>
          <w:ilvl w:val="0"/>
          <w:numId w:val="19"/>
        </w:numPr>
        <w:spacing w:line="18" w:lineRule="atLeast"/>
      </w:pPr>
      <w:r w:rsidRPr="00A72BD5">
        <w:t>Installed OS X, Linux and Windows operating systems in MAC and PC computers</w:t>
      </w:r>
    </w:p>
    <w:p w14:paraId="44F69D9F" w14:textId="3EE91837" w:rsidR="003316B1" w:rsidRPr="003316B1" w:rsidRDefault="003316B1" w:rsidP="003316B1">
      <w:pPr>
        <w:pStyle w:val="ListBullet"/>
        <w:numPr>
          <w:ilvl w:val="0"/>
          <w:numId w:val="19"/>
        </w:numPr>
        <w:spacing w:line="18" w:lineRule="atLeast"/>
      </w:pPr>
      <w:r>
        <w:t>Sales and Management of product.</w:t>
      </w:r>
      <w:r w:rsidR="000D1848">
        <w:t xml:space="preserve"> Repaired software related problems of Mac and PC computers.</w:t>
      </w:r>
    </w:p>
    <w:p w14:paraId="648A912D" w14:textId="60AC7339" w:rsidR="00A72BD5" w:rsidRPr="003316B1" w:rsidRDefault="000D1848" w:rsidP="0008526D">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cs="Courier"/>
          <w:szCs w:val="20"/>
          <w:lang w:val="en-CA"/>
        </w:rPr>
      </w:pPr>
      <w:r>
        <w:rPr>
          <w:rFonts w:cs="Courier"/>
          <w:color w:val="000000"/>
          <w:szCs w:val="20"/>
          <w:lang w:val="en-CA"/>
        </w:rPr>
        <w:t>Managements of product.</w:t>
      </w:r>
    </w:p>
    <w:p w14:paraId="759C6171" w14:textId="77777777" w:rsidR="00A72BD5" w:rsidRPr="003316B1" w:rsidRDefault="00A72BD5" w:rsidP="0033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cs="Courier"/>
          <w:szCs w:val="20"/>
          <w:lang w:val="en-CA"/>
        </w:rPr>
      </w:pPr>
    </w:p>
    <w:p w14:paraId="5690C454" w14:textId="77777777" w:rsidR="001467AE" w:rsidRDefault="001467AE" w:rsidP="0008526D">
      <w:pPr>
        <w:pStyle w:val="ListBullet"/>
        <w:numPr>
          <w:ilvl w:val="0"/>
          <w:numId w:val="0"/>
        </w:numPr>
        <w:spacing w:line="18" w:lineRule="atLeast"/>
        <w:ind w:left="360" w:hanging="360"/>
        <w:rPr>
          <w:sz w:val="28"/>
          <w:szCs w:val="28"/>
        </w:rPr>
      </w:pPr>
      <w:r w:rsidRPr="001467AE">
        <w:rPr>
          <w:b/>
          <w:sz w:val="28"/>
          <w:szCs w:val="28"/>
        </w:rPr>
        <w:t>Personal Projects</w:t>
      </w:r>
      <w:r w:rsidR="00430DE9">
        <w:rPr>
          <w:b/>
          <w:sz w:val="28"/>
          <w:szCs w:val="28"/>
        </w:rPr>
        <w:t xml:space="preserve"> </w:t>
      </w:r>
      <w:r w:rsidR="00F7466C">
        <w:rPr>
          <w:b/>
          <w:sz w:val="28"/>
          <w:szCs w:val="28"/>
        </w:rPr>
        <w:t xml:space="preserve"> </w:t>
      </w:r>
    </w:p>
    <w:p w14:paraId="0AC8A495" w14:textId="77777777" w:rsidR="00F7466C" w:rsidRPr="00F7466C" w:rsidRDefault="00F7466C" w:rsidP="0008526D">
      <w:pPr>
        <w:pStyle w:val="ListBullet"/>
        <w:numPr>
          <w:ilvl w:val="0"/>
          <w:numId w:val="0"/>
        </w:numPr>
        <w:spacing w:line="18" w:lineRule="atLeast"/>
        <w:rPr>
          <w:i/>
          <w:szCs w:val="20"/>
        </w:rPr>
      </w:pPr>
      <w:r w:rsidRPr="00F7466C">
        <w:rPr>
          <w:i/>
          <w:szCs w:val="20"/>
        </w:rPr>
        <w:t>Code available at: github.com/dherre3/</w:t>
      </w:r>
    </w:p>
    <w:p w14:paraId="4E5EA858" w14:textId="77777777" w:rsidR="00430DE9" w:rsidRDefault="00430DE9" w:rsidP="0008526D">
      <w:pPr>
        <w:pStyle w:val="ListBullet"/>
        <w:numPr>
          <w:ilvl w:val="0"/>
          <w:numId w:val="23"/>
        </w:numPr>
        <w:spacing w:line="18" w:lineRule="atLeast"/>
        <w:rPr>
          <w:b/>
          <w:szCs w:val="20"/>
        </w:rPr>
      </w:pPr>
      <w:r>
        <w:rPr>
          <w:b/>
          <w:szCs w:val="20"/>
        </w:rPr>
        <w:t xml:space="preserve">Websites: </w:t>
      </w:r>
    </w:p>
    <w:p w14:paraId="206D04FF" w14:textId="77777777" w:rsidR="001467AE" w:rsidRPr="00430DE9" w:rsidRDefault="00430DE9" w:rsidP="0008526D">
      <w:pPr>
        <w:pStyle w:val="ListBullet"/>
        <w:numPr>
          <w:ilvl w:val="1"/>
          <w:numId w:val="23"/>
        </w:numPr>
        <w:spacing w:line="18" w:lineRule="atLeast"/>
        <w:ind w:left="1434" w:hanging="357"/>
        <w:rPr>
          <w:b/>
          <w:szCs w:val="20"/>
        </w:rPr>
      </w:pPr>
      <w:r>
        <w:rPr>
          <w:szCs w:val="20"/>
        </w:rPr>
        <w:t>Created a website that makes surveys using design elements from CSS and a backbone of HTML. The user login and account was handled by CGI and a combination of C code and Python code.</w:t>
      </w:r>
    </w:p>
    <w:p w14:paraId="116579FD" w14:textId="77777777" w:rsidR="00430DE9" w:rsidRPr="00430DE9" w:rsidRDefault="00430DE9" w:rsidP="0008526D">
      <w:pPr>
        <w:pStyle w:val="ListBullet"/>
        <w:numPr>
          <w:ilvl w:val="1"/>
          <w:numId w:val="23"/>
        </w:numPr>
        <w:spacing w:line="240" w:lineRule="auto"/>
        <w:ind w:left="1434" w:hanging="357"/>
        <w:rPr>
          <w:b/>
          <w:szCs w:val="20"/>
        </w:rPr>
      </w:pPr>
      <w:r>
        <w:rPr>
          <w:szCs w:val="20"/>
        </w:rPr>
        <w:t>Created a Google like search engine that calculates the link distances and navigates through the McGill University website</w:t>
      </w:r>
      <w:r w:rsidR="004A656C">
        <w:rPr>
          <w:szCs w:val="20"/>
        </w:rPr>
        <w:t>.</w:t>
      </w:r>
    </w:p>
    <w:p w14:paraId="7D05A018" w14:textId="77777777" w:rsidR="004A656C" w:rsidRPr="00F7466C" w:rsidRDefault="004A656C" w:rsidP="0008526D">
      <w:pPr>
        <w:pStyle w:val="ListBullet"/>
        <w:numPr>
          <w:ilvl w:val="0"/>
          <w:numId w:val="23"/>
        </w:numPr>
        <w:spacing w:line="240" w:lineRule="auto"/>
        <w:rPr>
          <w:b/>
          <w:szCs w:val="20"/>
        </w:rPr>
      </w:pPr>
      <w:r>
        <w:rPr>
          <w:b/>
          <w:szCs w:val="20"/>
        </w:rPr>
        <w:t>IPhone Applications</w:t>
      </w:r>
      <w:r w:rsidR="00F7466C">
        <w:rPr>
          <w:b/>
          <w:szCs w:val="20"/>
        </w:rPr>
        <w:t>:</w:t>
      </w:r>
    </w:p>
    <w:p w14:paraId="5BDBB9F8" w14:textId="2D4E4F93" w:rsidR="008C503B" w:rsidRPr="00430DE9" w:rsidRDefault="00430DE9" w:rsidP="0008526D">
      <w:pPr>
        <w:pStyle w:val="ListBullet"/>
        <w:numPr>
          <w:ilvl w:val="1"/>
          <w:numId w:val="23"/>
        </w:numPr>
        <w:spacing w:line="240" w:lineRule="auto"/>
        <w:ind w:left="1434" w:hanging="357"/>
      </w:pPr>
      <w:r w:rsidRPr="00430DE9">
        <w:rPr>
          <w:szCs w:val="20"/>
        </w:rPr>
        <w:t xml:space="preserve">Created </w:t>
      </w:r>
      <w:r>
        <w:rPr>
          <w:szCs w:val="20"/>
        </w:rPr>
        <w:t xml:space="preserve">a card matching game in Objective-C with two game modes containing a </w:t>
      </w:r>
      <w:r w:rsidR="003316B1">
        <w:rPr>
          <w:szCs w:val="20"/>
        </w:rPr>
        <w:t>well-organized</w:t>
      </w:r>
      <w:r>
        <w:rPr>
          <w:szCs w:val="20"/>
        </w:rPr>
        <w:t xml:space="preserve"> </w:t>
      </w:r>
      <w:r w:rsidR="003316B1">
        <w:rPr>
          <w:szCs w:val="20"/>
        </w:rPr>
        <w:t>hierarchy</w:t>
      </w:r>
      <w:r>
        <w:rPr>
          <w:szCs w:val="20"/>
        </w:rPr>
        <w:t xml:space="preserve"> between the model and the </w:t>
      </w:r>
      <w:r w:rsidR="003316B1">
        <w:rPr>
          <w:szCs w:val="20"/>
        </w:rPr>
        <w:t xml:space="preserve">view </w:t>
      </w:r>
      <w:r>
        <w:rPr>
          <w:szCs w:val="20"/>
        </w:rPr>
        <w:t>controller.</w:t>
      </w:r>
    </w:p>
    <w:p w14:paraId="177A45AC" w14:textId="77777777" w:rsidR="004A656C" w:rsidRPr="004A656C" w:rsidRDefault="00430DE9" w:rsidP="0008526D">
      <w:pPr>
        <w:pStyle w:val="ListBullet"/>
        <w:numPr>
          <w:ilvl w:val="1"/>
          <w:numId w:val="23"/>
        </w:numPr>
        <w:spacing w:line="240" w:lineRule="auto"/>
        <w:ind w:left="1434" w:hanging="357"/>
      </w:pPr>
      <w:r>
        <w:rPr>
          <w:szCs w:val="20"/>
        </w:rPr>
        <w:t>Coded a post</w:t>
      </w:r>
      <w:r w:rsidR="004A656C">
        <w:rPr>
          <w:szCs w:val="20"/>
        </w:rPr>
        <w:t>fix calculator application using Objective-C.</w:t>
      </w:r>
    </w:p>
    <w:p w14:paraId="60E704F0" w14:textId="0A052744" w:rsidR="00F7466C" w:rsidRPr="004A656C" w:rsidRDefault="004A656C" w:rsidP="0008526D">
      <w:pPr>
        <w:pStyle w:val="ListBullet"/>
        <w:numPr>
          <w:ilvl w:val="0"/>
          <w:numId w:val="27"/>
        </w:numPr>
        <w:spacing w:line="18" w:lineRule="atLeast"/>
        <w:ind w:left="709"/>
      </w:pPr>
      <w:r>
        <w:rPr>
          <w:b/>
        </w:rPr>
        <w:t>Java Applications:</w:t>
      </w:r>
    </w:p>
    <w:p w14:paraId="19B552BE" w14:textId="1DC8625E" w:rsidR="004A656C" w:rsidRPr="0008526D" w:rsidRDefault="00DC0511" w:rsidP="0008526D">
      <w:pPr>
        <w:pStyle w:val="ListBullet"/>
        <w:numPr>
          <w:ilvl w:val="1"/>
          <w:numId w:val="25"/>
        </w:numPr>
        <w:spacing w:line="18" w:lineRule="atLeast"/>
        <w:ind w:left="1434" w:hanging="357"/>
      </w:pPr>
      <w:r w:rsidRPr="0008526D">
        <w:t>Created</w:t>
      </w:r>
      <w:r w:rsidR="004A656C" w:rsidRPr="0008526D">
        <w:t xml:space="preserve"> two Java applet games,</w:t>
      </w:r>
      <w:r w:rsidR="00946F85">
        <w:t xml:space="preserve"> a ping pong game and a tic-tac-</w:t>
      </w:r>
      <w:r w:rsidR="004A656C" w:rsidRPr="0008526D">
        <w:t>toe interactive game.</w:t>
      </w:r>
    </w:p>
    <w:p w14:paraId="5C33F78C" w14:textId="77777777" w:rsidR="004A656C" w:rsidRPr="0008526D" w:rsidRDefault="004A656C" w:rsidP="0008526D">
      <w:pPr>
        <w:pStyle w:val="ListBullet"/>
        <w:numPr>
          <w:ilvl w:val="1"/>
          <w:numId w:val="25"/>
        </w:numPr>
        <w:spacing w:line="18" w:lineRule="atLeast"/>
        <w:ind w:left="1434" w:hanging="357"/>
      </w:pPr>
      <w:r w:rsidRPr="0008526D">
        <w:t>Created a Java applet that teaches interactively the concept of a normal distribution.</w:t>
      </w:r>
    </w:p>
    <w:p w14:paraId="0C24F1D5" w14:textId="77777777" w:rsidR="0008526D" w:rsidRDefault="004A656C" w:rsidP="0008526D">
      <w:pPr>
        <w:pStyle w:val="ListParagraph"/>
        <w:widowControl w:val="0"/>
        <w:numPr>
          <w:ilvl w:val="1"/>
          <w:numId w:val="25"/>
        </w:numPr>
        <w:tabs>
          <w:tab w:val="left" w:pos="220"/>
          <w:tab w:val="left" w:pos="720"/>
        </w:tabs>
        <w:autoSpaceDE w:val="0"/>
        <w:autoSpaceDN w:val="0"/>
        <w:adjustRightInd w:val="0"/>
        <w:spacing w:after="240" w:line="18" w:lineRule="atLeast"/>
        <w:ind w:left="1434" w:hanging="357"/>
      </w:pPr>
      <w:r w:rsidRPr="0008526D">
        <w:t>Created a thread package to replace the p-threat package available in</w:t>
      </w:r>
      <w:r w:rsidR="00DC0511" w:rsidRPr="0008526D">
        <w:t xml:space="preserve"> C. Made used of </w:t>
      </w:r>
    </w:p>
    <w:p w14:paraId="50AC9C5C" w14:textId="518FE40A" w:rsidR="00430DE9" w:rsidRPr="0008526D" w:rsidRDefault="003316B1" w:rsidP="0008526D">
      <w:pPr>
        <w:pStyle w:val="ListParagraph"/>
        <w:widowControl w:val="0"/>
        <w:tabs>
          <w:tab w:val="left" w:pos="220"/>
          <w:tab w:val="left" w:pos="720"/>
        </w:tabs>
        <w:autoSpaceDE w:val="0"/>
        <w:autoSpaceDN w:val="0"/>
        <w:adjustRightInd w:val="0"/>
        <w:spacing w:after="240" w:line="18" w:lineRule="atLeast"/>
        <w:ind w:left="1434"/>
      </w:pPr>
      <w:r w:rsidRPr="0008526D">
        <w:t>Semaphores</w:t>
      </w:r>
      <w:r w:rsidR="00DC0511" w:rsidRPr="0008526D">
        <w:t xml:space="preserve"> and</w:t>
      </w:r>
      <w:r w:rsidR="004A656C" w:rsidRPr="0008526D">
        <w:t> </w:t>
      </w:r>
      <w:r w:rsidR="00DC0511" w:rsidRPr="0008526D">
        <w:t xml:space="preserve">signals to implement it. </w:t>
      </w:r>
    </w:p>
    <w:p w14:paraId="08F761D9" w14:textId="5282B323" w:rsidR="00430DE9" w:rsidRPr="00DC0511" w:rsidRDefault="00430DE9" w:rsidP="0008526D">
      <w:pPr>
        <w:pStyle w:val="ListBullet"/>
        <w:numPr>
          <w:ilvl w:val="0"/>
          <w:numId w:val="0"/>
        </w:numPr>
        <w:spacing w:line="18" w:lineRule="atLeast"/>
        <w:rPr>
          <w:rFonts w:asciiTheme="majorHAnsi" w:hAnsiTheme="majorHAnsi"/>
          <w:b/>
          <w:sz w:val="28"/>
          <w:szCs w:val="28"/>
        </w:rPr>
      </w:pPr>
      <w:r w:rsidRPr="00DC0511">
        <w:rPr>
          <w:rFonts w:asciiTheme="majorHAnsi" w:hAnsiTheme="majorHAnsi"/>
          <w:b/>
          <w:sz w:val="28"/>
          <w:szCs w:val="28"/>
        </w:rPr>
        <w:t>Awards</w:t>
      </w:r>
      <w:r w:rsidR="008F475A">
        <w:rPr>
          <w:rFonts w:asciiTheme="majorHAnsi" w:hAnsiTheme="majorHAnsi"/>
          <w:b/>
          <w:sz w:val="28"/>
          <w:szCs w:val="28"/>
        </w:rPr>
        <w:t xml:space="preserve"> &amp; Activities</w:t>
      </w:r>
      <w:r w:rsidRPr="00DC0511">
        <w:rPr>
          <w:rFonts w:asciiTheme="majorHAnsi" w:hAnsiTheme="majorHAnsi"/>
          <w:b/>
          <w:sz w:val="28"/>
          <w:szCs w:val="28"/>
        </w:rPr>
        <w:t>:</w:t>
      </w:r>
    </w:p>
    <w:p w14:paraId="0C4A03FE" w14:textId="0CD12FF0" w:rsidR="0008526D" w:rsidRDefault="004A656C" w:rsidP="007746BC">
      <w:pPr>
        <w:pStyle w:val="ListBullet"/>
        <w:numPr>
          <w:ilvl w:val="0"/>
          <w:numId w:val="0"/>
        </w:numPr>
        <w:spacing w:line="18" w:lineRule="atLeast"/>
        <w:ind w:left="360" w:hanging="360"/>
        <w:rPr>
          <w:b/>
          <w:szCs w:val="20"/>
        </w:rPr>
      </w:pPr>
      <w:r w:rsidRPr="00DC0511">
        <w:rPr>
          <w:b/>
          <w:szCs w:val="20"/>
        </w:rPr>
        <w:t>McGill Varsity Soccer Team</w:t>
      </w:r>
      <w:r w:rsidR="007746BC">
        <w:rPr>
          <w:b/>
          <w:szCs w:val="20"/>
        </w:rPr>
        <w:t xml:space="preserve">    </w:t>
      </w:r>
      <w:r w:rsidR="007746BC">
        <w:rPr>
          <w:b/>
          <w:szCs w:val="20"/>
        </w:rPr>
        <w:tab/>
      </w:r>
      <w:r w:rsidR="007746BC">
        <w:rPr>
          <w:b/>
          <w:szCs w:val="20"/>
        </w:rPr>
        <w:tab/>
      </w:r>
      <w:r w:rsidR="007746BC">
        <w:rPr>
          <w:b/>
          <w:szCs w:val="20"/>
        </w:rPr>
        <w:tab/>
      </w:r>
      <w:r w:rsidR="007746BC">
        <w:rPr>
          <w:b/>
          <w:szCs w:val="20"/>
        </w:rPr>
        <w:tab/>
      </w:r>
      <w:r w:rsidR="007746BC">
        <w:rPr>
          <w:b/>
          <w:szCs w:val="20"/>
        </w:rPr>
        <w:tab/>
      </w:r>
      <w:r w:rsidR="007746BC">
        <w:rPr>
          <w:b/>
          <w:szCs w:val="20"/>
        </w:rPr>
        <w:tab/>
      </w:r>
      <w:r w:rsidR="007746BC">
        <w:rPr>
          <w:b/>
          <w:szCs w:val="20"/>
        </w:rPr>
        <w:tab/>
        <w:t xml:space="preserve">      August 2012-December 2014</w:t>
      </w:r>
    </w:p>
    <w:p w14:paraId="56F3E6B4" w14:textId="77777777" w:rsidR="003316B1" w:rsidRDefault="003316B1" w:rsidP="003316B1">
      <w:pPr>
        <w:pStyle w:val="ListBullet"/>
        <w:numPr>
          <w:ilvl w:val="0"/>
          <w:numId w:val="19"/>
        </w:numPr>
        <w:spacing w:line="18" w:lineRule="atLeast"/>
      </w:pPr>
      <w:r w:rsidRPr="00DC0511">
        <w:rPr>
          <w:rFonts w:cs="Courier"/>
          <w:color w:val="000000"/>
          <w:szCs w:val="20"/>
          <w:lang w:val="en-CA"/>
        </w:rPr>
        <w:t>Played at national level, and competed in international tournaments</w:t>
      </w:r>
      <w:r>
        <w:rPr>
          <w:rFonts w:cs="Courier"/>
          <w:color w:val="000000"/>
          <w:szCs w:val="20"/>
          <w:lang w:val="en-CA"/>
        </w:rPr>
        <w:t>.</w:t>
      </w:r>
    </w:p>
    <w:p w14:paraId="17A1D97E" w14:textId="4E3E57D7" w:rsidR="007746BC" w:rsidRPr="007746BC" w:rsidRDefault="003316B1" w:rsidP="007746B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cs="Courier"/>
          <w:szCs w:val="20"/>
          <w:lang w:val="en-CA"/>
        </w:rPr>
      </w:pPr>
      <w:r w:rsidRPr="00DC0511">
        <w:rPr>
          <w:rFonts w:cs="Courier"/>
          <w:color w:val="000000"/>
          <w:szCs w:val="20"/>
          <w:lang w:val="en-CA"/>
        </w:rPr>
        <w:t>Served as a varsity council representative during the 2013/2014 season.</w:t>
      </w:r>
    </w:p>
    <w:p w14:paraId="48BCA47A" w14:textId="77777777" w:rsidR="007746BC" w:rsidRPr="007746BC" w:rsidRDefault="007746BC" w:rsidP="007746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cs="Courier"/>
          <w:szCs w:val="20"/>
          <w:lang w:val="en-CA"/>
        </w:rPr>
      </w:pPr>
    </w:p>
    <w:p w14:paraId="07745303" w14:textId="480ECB50" w:rsidR="00DC0511" w:rsidRDefault="00DC0511" w:rsidP="0008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cs="Courier"/>
          <w:b/>
          <w:szCs w:val="20"/>
          <w:lang w:val="en-CA"/>
        </w:rPr>
      </w:pPr>
      <w:r>
        <w:rPr>
          <w:rFonts w:cs="Courier"/>
          <w:b/>
          <w:szCs w:val="20"/>
          <w:lang w:val="en-CA"/>
        </w:rPr>
        <w:t>Alexander Rutherford Scholarship</w:t>
      </w:r>
      <w:r w:rsidR="007746BC">
        <w:rPr>
          <w:rFonts w:cs="Courier"/>
          <w:b/>
          <w:szCs w:val="20"/>
          <w:lang w:val="en-CA"/>
        </w:rPr>
        <w:tab/>
      </w:r>
      <w:r w:rsidR="007746BC">
        <w:rPr>
          <w:rFonts w:cs="Courier"/>
          <w:b/>
          <w:szCs w:val="20"/>
          <w:lang w:val="en-CA"/>
        </w:rPr>
        <w:tab/>
      </w:r>
      <w:r w:rsidR="007746BC">
        <w:rPr>
          <w:rFonts w:cs="Courier"/>
          <w:b/>
          <w:szCs w:val="20"/>
          <w:lang w:val="en-CA"/>
        </w:rPr>
        <w:tab/>
      </w:r>
      <w:r w:rsidR="007746BC">
        <w:rPr>
          <w:rFonts w:cs="Courier"/>
          <w:b/>
          <w:szCs w:val="20"/>
          <w:lang w:val="en-CA"/>
        </w:rPr>
        <w:tab/>
      </w:r>
      <w:r w:rsidR="007746BC">
        <w:rPr>
          <w:rFonts w:cs="Courier"/>
          <w:b/>
          <w:szCs w:val="20"/>
          <w:lang w:val="en-CA"/>
        </w:rPr>
        <w:tab/>
      </w:r>
      <w:r w:rsidR="007746BC">
        <w:rPr>
          <w:rFonts w:cs="Courier"/>
          <w:b/>
          <w:szCs w:val="20"/>
          <w:lang w:val="en-CA"/>
        </w:rPr>
        <w:tab/>
        <w:t xml:space="preserve">              </w:t>
      </w:r>
      <w:r w:rsidR="007746BC">
        <w:rPr>
          <w:b/>
          <w:szCs w:val="20"/>
        </w:rPr>
        <w:t>August 2010</w:t>
      </w:r>
    </w:p>
    <w:p w14:paraId="5865F148" w14:textId="77777777" w:rsidR="00DC0511" w:rsidRDefault="00DC0511" w:rsidP="0008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cs="Courier"/>
          <w:b/>
          <w:szCs w:val="20"/>
          <w:lang w:val="en-CA"/>
        </w:rPr>
      </w:pPr>
    </w:p>
    <w:p w14:paraId="230DFCEA" w14:textId="7C7F187F" w:rsidR="00DC0511" w:rsidRPr="007746BC" w:rsidRDefault="00DC0511" w:rsidP="007746BC">
      <w:pPr>
        <w:pStyle w:val="ListParagraph"/>
        <w:numPr>
          <w:ilvl w:val="0"/>
          <w:numId w:val="29"/>
        </w:num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ind w:left="709" w:hanging="425"/>
        <w:rPr>
          <w:rFonts w:cs="Courier"/>
          <w:b/>
          <w:szCs w:val="20"/>
          <w:lang w:val="en-CA"/>
        </w:rPr>
      </w:pPr>
      <w:r w:rsidRPr="004A656C">
        <w:rPr>
          <w:szCs w:val="20"/>
        </w:rPr>
        <w:t>Obtained $2500 from the government of Alberta due to excellence in academics</w:t>
      </w:r>
      <w:r>
        <w:rPr>
          <w:szCs w:val="20"/>
        </w:rPr>
        <w:t>.</w:t>
      </w:r>
    </w:p>
    <w:p w14:paraId="32DBBF84" w14:textId="77777777" w:rsidR="007746BC" w:rsidRPr="007746BC" w:rsidRDefault="007746BC" w:rsidP="007746BC">
      <w:pPr>
        <w:pStyle w:val="ListParagraph"/>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ind w:left="709"/>
        <w:rPr>
          <w:rFonts w:cs="Courier"/>
          <w:b/>
          <w:szCs w:val="20"/>
          <w:lang w:val="en-CA"/>
        </w:rPr>
      </w:pPr>
    </w:p>
    <w:p w14:paraId="70DC7B50" w14:textId="334EFCB3" w:rsidR="00DC0511" w:rsidRDefault="00DC0511" w:rsidP="0008526D">
      <w:pPr>
        <w:pStyle w:val="ListBullet"/>
        <w:numPr>
          <w:ilvl w:val="0"/>
          <w:numId w:val="0"/>
        </w:numPr>
        <w:spacing w:line="18" w:lineRule="atLeast"/>
        <w:rPr>
          <w:b/>
          <w:szCs w:val="20"/>
        </w:rPr>
      </w:pPr>
      <w:r>
        <w:rPr>
          <w:b/>
          <w:szCs w:val="20"/>
        </w:rPr>
        <w:t>Athlete of the Year and MVP Soccer</w:t>
      </w:r>
      <w:r w:rsidR="007746BC">
        <w:rPr>
          <w:b/>
          <w:szCs w:val="20"/>
        </w:rPr>
        <w:tab/>
      </w:r>
      <w:r w:rsidR="007746BC">
        <w:rPr>
          <w:b/>
          <w:szCs w:val="20"/>
        </w:rPr>
        <w:tab/>
      </w:r>
      <w:r w:rsidR="007746BC">
        <w:rPr>
          <w:b/>
          <w:szCs w:val="20"/>
        </w:rPr>
        <w:tab/>
      </w:r>
      <w:r w:rsidR="007746BC">
        <w:rPr>
          <w:b/>
          <w:szCs w:val="20"/>
        </w:rPr>
        <w:tab/>
      </w:r>
      <w:r w:rsidR="007746BC">
        <w:rPr>
          <w:b/>
          <w:szCs w:val="20"/>
        </w:rPr>
        <w:tab/>
      </w:r>
      <w:r w:rsidR="007746BC">
        <w:rPr>
          <w:b/>
          <w:szCs w:val="20"/>
        </w:rPr>
        <w:tab/>
      </w:r>
      <w:r w:rsidR="007746BC">
        <w:rPr>
          <w:b/>
          <w:szCs w:val="20"/>
        </w:rPr>
        <w:tab/>
      </w:r>
      <w:r w:rsidR="007746BC">
        <w:rPr>
          <w:b/>
          <w:szCs w:val="20"/>
        </w:rPr>
        <w:tab/>
        <w:t xml:space="preserve">           June 2010</w:t>
      </w:r>
    </w:p>
    <w:p w14:paraId="05D7F4E9" w14:textId="1FC4C40D" w:rsidR="00DC0511" w:rsidRPr="00DC0511" w:rsidRDefault="00DC0511" w:rsidP="006C7AD9">
      <w:pPr>
        <w:pStyle w:val="ListBullet"/>
        <w:numPr>
          <w:ilvl w:val="0"/>
          <w:numId w:val="29"/>
        </w:numPr>
        <w:spacing w:line="18" w:lineRule="atLeast"/>
        <w:ind w:left="709" w:hanging="425"/>
        <w:rPr>
          <w:szCs w:val="20"/>
        </w:rPr>
      </w:pPr>
      <w:r w:rsidRPr="004A656C">
        <w:rPr>
          <w:szCs w:val="20"/>
        </w:rPr>
        <w:t>Obtained the award for the best athlete in my last year of High School</w:t>
      </w:r>
      <w:r>
        <w:rPr>
          <w:szCs w:val="20"/>
        </w:rPr>
        <w:t>.</w:t>
      </w:r>
    </w:p>
    <w:p w14:paraId="114565C9" w14:textId="6E73BA4F" w:rsidR="00430DE9" w:rsidRPr="007746BC" w:rsidRDefault="00DC0511" w:rsidP="007746BC">
      <w:pPr>
        <w:pStyle w:val="ListBullet"/>
        <w:numPr>
          <w:ilvl w:val="0"/>
          <w:numId w:val="29"/>
        </w:numPr>
        <w:tabs>
          <w:tab w:val="left" w:pos="709"/>
        </w:tabs>
        <w:spacing w:line="18" w:lineRule="atLeast"/>
        <w:ind w:left="709" w:hanging="425"/>
        <w:rPr>
          <w:szCs w:val="20"/>
        </w:rPr>
      </w:pPr>
      <w:r w:rsidRPr="004A656C">
        <w:rPr>
          <w:szCs w:val="20"/>
        </w:rPr>
        <w:t xml:space="preserve">Obtained the MVP for soccer, and played </w:t>
      </w:r>
      <w:r>
        <w:rPr>
          <w:szCs w:val="20"/>
        </w:rPr>
        <w:t>for the All-star Alberta team.</w:t>
      </w:r>
    </w:p>
    <w:sectPr w:rsidR="00430DE9" w:rsidRPr="007746BC" w:rsidSect="008F475A">
      <w:headerReference w:type="default" r:id="rId8"/>
      <w:headerReference w:type="first" r:id="rId9"/>
      <w:pgSz w:w="12240" w:h="15840"/>
      <w:pgMar w:top="993"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4CB1B" w14:textId="77777777" w:rsidR="0059179F" w:rsidRDefault="0059179F">
      <w:pPr>
        <w:spacing w:line="240" w:lineRule="auto"/>
      </w:pPr>
      <w:r>
        <w:separator/>
      </w:r>
    </w:p>
  </w:endnote>
  <w:endnote w:type="continuationSeparator" w:id="0">
    <w:p w14:paraId="1C1D66FA" w14:textId="77777777" w:rsidR="0059179F" w:rsidRDefault="00591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E8ED0" w14:textId="77777777" w:rsidR="0059179F" w:rsidRDefault="0059179F">
      <w:pPr>
        <w:spacing w:line="240" w:lineRule="auto"/>
      </w:pPr>
      <w:r>
        <w:separator/>
      </w:r>
    </w:p>
  </w:footnote>
  <w:footnote w:type="continuationSeparator" w:id="0">
    <w:p w14:paraId="27680415" w14:textId="77777777" w:rsidR="0059179F" w:rsidRDefault="005917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34717" w14:textId="77777777" w:rsidR="0059179F" w:rsidRDefault="0059179F">
    <w:pPr>
      <w:pStyle w:val="Header"/>
    </w:pPr>
    <w:r>
      <w:t xml:space="preserve">Page </w:t>
    </w:r>
    <w:r>
      <w:fldChar w:fldCharType="begin"/>
    </w:r>
    <w:r>
      <w:instrText xml:space="preserve"> page </w:instrText>
    </w:r>
    <w:r>
      <w:fldChar w:fldCharType="separate"/>
    </w:r>
    <w:r w:rsidR="00D22C1A">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DB85A" w14:textId="77777777" w:rsidR="0059179F" w:rsidRDefault="0059179F" w:rsidP="009D49D7">
    <w:pPr>
      <w:pStyle w:val="Title"/>
      <w:jc w:val="center"/>
    </w:pPr>
    <w:r>
      <w:fldChar w:fldCharType="begin"/>
    </w:r>
    <w:r>
      <w:instrText xml:space="preserve"> PLACEHOLDER </w:instrText>
    </w:r>
    <w:r>
      <w:fldChar w:fldCharType="begin"/>
    </w:r>
    <w:r>
      <w:instrText xml:space="preserve"> IF </w:instrText>
    </w:r>
    <w:r w:rsidR="00D22C1A">
      <w:fldChar w:fldCharType="begin"/>
    </w:r>
    <w:r w:rsidR="00D22C1A">
      <w:instrText xml:space="preserve"> USERNAME </w:instrText>
    </w:r>
    <w:r w:rsidR="00D22C1A">
      <w:fldChar w:fldCharType="separate"/>
    </w:r>
    <w:r w:rsidR="00C35F7F">
      <w:rPr>
        <w:noProof/>
      </w:rPr>
      <w:instrText>David Herrera</w:instrText>
    </w:r>
    <w:r w:rsidR="00D22C1A">
      <w:rPr>
        <w:noProof/>
      </w:rPr>
      <w:fldChar w:fldCharType="end"/>
    </w:r>
    <w:r>
      <w:instrText xml:space="preserve">="" "[Your Name]" </w:instrText>
    </w:r>
    <w:r w:rsidR="00D22C1A">
      <w:fldChar w:fldCharType="begin"/>
    </w:r>
    <w:r w:rsidR="00D22C1A">
      <w:instrText xml:space="preserve"> USERNAME </w:instrText>
    </w:r>
    <w:r w:rsidR="00D22C1A">
      <w:fldChar w:fldCharType="separate"/>
    </w:r>
    <w:r w:rsidR="00C35F7F">
      <w:rPr>
        <w:noProof/>
      </w:rPr>
      <w:instrText>David Herrera</w:instrText>
    </w:r>
    <w:r w:rsidR="00D22C1A">
      <w:rPr>
        <w:noProof/>
      </w:rPr>
      <w:fldChar w:fldCharType="end"/>
    </w:r>
    <w:r>
      <w:fldChar w:fldCharType="separate"/>
    </w:r>
    <w:r w:rsidR="00C35F7F">
      <w:rPr>
        <w:noProof/>
      </w:rPr>
      <w:instrText>David Herrera</w:instrText>
    </w:r>
    <w:r>
      <w:fldChar w:fldCharType="end"/>
    </w:r>
    <w:r>
      <w:instrText xml:space="preserve"> \* MERGEFORMAT</w:instrText>
    </w:r>
    <w:r>
      <w:fldChar w:fldCharType="separate"/>
    </w:r>
    <w:r w:rsidR="00D22C1A">
      <w:t xml:space="preserve">David </w:t>
    </w:r>
    <w:r w:rsidR="00D22C1A">
      <w:rPr>
        <w:noProof/>
      </w:rPr>
      <w:t>Herrera</w:t>
    </w:r>
    <w:r>
      <w:fldChar w:fldCharType="end"/>
    </w:r>
  </w:p>
  <w:p w14:paraId="3157DBCA" w14:textId="3FCD5563" w:rsidR="00D22C1A" w:rsidRPr="00621061" w:rsidRDefault="00D22C1A" w:rsidP="00D22C1A">
    <w:pPr>
      <w:pStyle w:val="ContactDetails"/>
      <w:keepLines/>
      <w:spacing w:after="60"/>
      <w:ind w:left="3119" w:firstLine="142"/>
    </w:pPr>
    <w:r>
      <w:t xml:space="preserve">         </w:t>
    </w:r>
    <w:r w:rsidRPr="00621061">
      <w:t xml:space="preserve">E-Mail: </w:t>
    </w:r>
    <w:hyperlink r:id="rId1" w:history="1">
      <w:r w:rsidRPr="00C02FD9">
        <w:rPr>
          <w:rStyle w:val="Hyperlink"/>
        </w:rPr>
        <w:t>d</w:t>
      </w:r>
      <w:r w:rsidRPr="00C02FD9">
        <w:rPr>
          <w:rStyle w:val="Hyperlink"/>
        </w:rPr>
        <w:t>a</w:t>
      </w:r>
      <w:r w:rsidRPr="00C02FD9">
        <w:rPr>
          <w:rStyle w:val="Hyperlink"/>
        </w:rPr>
        <w:t>vid.herrera@mail.mcgill.ca</w:t>
      </w:r>
    </w:hyperlink>
    <w:r w:rsidR="0059179F">
      <w:t xml:space="preserve">   </w:t>
    </w:r>
    <w:r>
      <w:t xml:space="preserve">                   </w:t>
    </w:r>
    <w:r>
      <w:tab/>
    </w:r>
    <w:r>
      <w:tab/>
      <w:t xml:space="preserve">                                    Phone: (514) 641-9404 , </w:t>
    </w:r>
    <w:r w:rsidRPr="009D49D7">
      <w:t xml:space="preserve">Website: </w:t>
    </w:r>
    <w:r>
      <w:t>davidfherrerar.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F91420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93F5FED"/>
    <w:multiLevelType w:val="multilevel"/>
    <w:tmpl w:val="AAE4A216"/>
    <w:lvl w:ilvl="0">
      <w:start w:val="1"/>
      <w:numFmt w:val="bullet"/>
      <w:lvlText w:val=""/>
      <w:lvlJc w:val="left"/>
      <w:pPr>
        <w:ind w:left="502" w:hanging="360"/>
      </w:pPr>
      <w:rPr>
        <w:rFonts w:ascii="Wingdings" w:hAnsi="Wingdings" w:hint="default"/>
      </w:rPr>
    </w:lvl>
    <w:lvl w:ilvl="1">
      <w:start w:val="1"/>
      <w:numFmt w:val="bullet"/>
      <w:lvlText w:val="o"/>
      <w:lvlJc w:val="left"/>
      <w:pPr>
        <w:ind w:left="1222" w:hanging="360"/>
      </w:pPr>
      <w:rPr>
        <w:rFonts w:ascii="Courier New" w:hAnsi="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hint="default"/>
      </w:rPr>
    </w:lvl>
    <w:lvl w:ilvl="8">
      <w:start w:val="1"/>
      <w:numFmt w:val="bullet"/>
      <w:lvlText w:val=""/>
      <w:lvlJc w:val="left"/>
      <w:pPr>
        <w:ind w:left="6262" w:hanging="360"/>
      </w:pPr>
      <w:rPr>
        <w:rFonts w:ascii="Wingdings" w:hAnsi="Wingdings" w:hint="default"/>
      </w:rPr>
    </w:lvl>
  </w:abstractNum>
  <w:abstractNum w:abstractNumId="12">
    <w:nsid w:val="12A86BC4"/>
    <w:multiLevelType w:val="hybridMultilevel"/>
    <w:tmpl w:val="381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EB4C28"/>
    <w:multiLevelType w:val="hybridMultilevel"/>
    <w:tmpl w:val="34D6546C"/>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nsid w:val="1D073A69"/>
    <w:multiLevelType w:val="hybridMultilevel"/>
    <w:tmpl w:val="18524098"/>
    <w:lvl w:ilvl="0" w:tplc="3ADA191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76479A"/>
    <w:multiLevelType w:val="hybridMultilevel"/>
    <w:tmpl w:val="50204982"/>
    <w:lvl w:ilvl="0" w:tplc="B7941F80">
      <w:start w:val="1"/>
      <w:numFmt w:val="bullet"/>
      <w:pStyle w:val="ListBullet"/>
      <w:lvlText w:val="n"/>
      <w:lvlJc w:val="left"/>
      <w:pPr>
        <w:tabs>
          <w:tab w:val="num" w:pos="1080"/>
        </w:tabs>
        <w:ind w:left="1080" w:hanging="360"/>
      </w:pPr>
      <w:rPr>
        <w:rFonts w:ascii="Wingdings" w:hAnsi="Wingdings" w:hint="default"/>
        <w:color w:val="000000" w:themeColor="text1"/>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7E10A66"/>
    <w:multiLevelType w:val="hybridMultilevel"/>
    <w:tmpl w:val="2856E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06651"/>
    <w:multiLevelType w:val="multilevel"/>
    <w:tmpl w:val="2CEE0B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2A292F86"/>
    <w:multiLevelType w:val="hybridMultilevel"/>
    <w:tmpl w:val="E89E89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1997020"/>
    <w:multiLevelType w:val="hybridMultilevel"/>
    <w:tmpl w:val="A4140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20390E"/>
    <w:multiLevelType w:val="hybridMultilevel"/>
    <w:tmpl w:val="338867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7C3709"/>
    <w:multiLevelType w:val="hybridMultilevel"/>
    <w:tmpl w:val="224C1754"/>
    <w:lvl w:ilvl="0" w:tplc="3ADA191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9379C"/>
    <w:multiLevelType w:val="hybridMultilevel"/>
    <w:tmpl w:val="3AC04EEE"/>
    <w:lvl w:ilvl="0" w:tplc="3ADA191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92559"/>
    <w:multiLevelType w:val="hybridMultilevel"/>
    <w:tmpl w:val="AAE4A216"/>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nsid w:val="5B853A82"/>
    <w:multiLevelType w:val="hybridMultilevel"/>
    <w:tmpl w:val="7AC2E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466958"/>
    <w:multiLevelType w:val="hybridMultilevel"/>
    <w:tmpl w:val="54849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7B401E"/>
    <w:multiLevelType w:val="hybridMultilevel"/>
    <w:tmpl w:val="CDB2B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E48AC"/>
    <w:multiLevelType w:val="hybridMultilevel"/>
    <w:tmpl w:val="D1D8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092EAD"/>
    <w:multiLevelType w:val="hybridMultilevel"/>
    <w:tmpl w:val="A664CC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DA65DD"/>
    <w:multiLevelType w:val="hybridMultilevel"/>
    <w:tmpl w:val="492ED7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1739DD"/>
    <w:multiLevelType w:val="multilevel"/>
    <w:tmpl w:val="AAE4A216"/>
    <w:lvl w:ilvl="0">
      <w:start w:val="1"/>
      <w:numFmt w:val="bullet"/>
      <w:lvlText w:val=""/>
      <w:lvlJc w:val="left"/>
      <w:pPr>
        <w:ind w:left="1211" w:hanging="360"/>
      </w:pPr>
      <w:rPr>
        <w:rFonts w:ascii="Wingdings" w:hAnsi="Wingdings" w:hint="default"/>
      </w:rPr>
    </w:lvl>
    <w:lvl w:ilvl="1">
      <w:start w:val="1"/>
      <w:numFmt w:val="bullet"/>
      <w:lvlText w:val="o"/>
      <w:lvlJc w:val="left"/>
      <w:pPr>
        <w:ind w:left="1222" w:hanging="360"/>
      </w:pPr>
      <w:rPr>
        <w:rFonts w:ascii="Courier New" w:hAnsi="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hint="default"/>
      </w:rPr>
    </w:lvl>
    <w:lvl w:ilvl="8">
      <w:start w:val="1"/>
      <w:numFmt w:val="bullet"/>
      <w:lvlText w:val=""/>
      <w:lvlJc w:val="left"/>
      <w:pPr>
        <w:ind w:left="6262" w:hanging="360"/>
      </w:pPr>
      <w:rPr>
        <w:rFonts w:ascii="Wingdings" w:hAnsi="Wingdings" w:hint="default"/>
      </w:rPr>
    </w:lvl>
  </w:abstractNum>
  <w:num w:numId="1">
    <w:abstractNumId w:val="15"/>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9"/>
  </w:num>
  <w:num w:numId="14">
    <w:abstractNumId w:val="17"/>
  </w:num>
  <w:num w:numId="15">
    <w:abstractNumId w:val="21"/>
  </w:num>
  <w:num w:numId="16">
    <w:abstractNumId w:val="22"/>
  </w:num>
  <w:num w:numId="17">
    <w:abstractNumId w:val="14"/>
  </w:num>
  <w:num w:numId="18">
    <w:abstractNumId w:val="24"/>
  </w:num>
  <w:num w:numId="19">
    <w:abstractNumId w:val="26"/>
  </w:num>
  <w:num w:numId="20">
    <w:abstractNumId w:val="16"/>
  </w:num>
  <w:num w:numId="21">
    <w:abstractNumId w:val="20"/>
  </w:num>
  <w:num w:numId="22">
    <w:abstractNumId w:val="18"/>
  </w:num>
  <w:num w:numId="23">
    <w:abstractNumId w:val="28"/>
  </w:num>
  <w:num w:numId="24">
    <w:abstractNumId w:val="9"/>
  </w:num>
  <w:num w:numId="25">
    <w:abstractNumId w:val="27"/>
  </w:num>
  <w:num w:numId="26">
    <w:abstractNumId w:val="10"/>
  </w:num>
  <w:num w:numId="27">
    <w:abstractNumId w:val="23"/>
  </w:num>
  <w:num w:numId="28">
    <w:abstractNumId w:val="25"/>
  </w:num>
  <w:num w:numId="29">
    <w:abstractNumId w:val="13"/>
  </w:num>
  <w:num w:numId="30">
    <w:abstractNumId w:val="1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92F3C"/>
    <w:rsid w:val="00063086"/>
    <w:rsid w:val="0008526D"/>
    <w:rsid w:val="000A54F7"/>
    <w:rsid w:val="000B54C9"/>
    <w:rsid w:val="000D1848"/>
    <w:rsid w:val="000E66DD"/>
    <w:rsid w:val="00146310"/>
    <w:rsid w:val="001467AE"/>
    <w:rsid w:val="001A3DF0"/>
    <w:rsid w:val="002225C8"/>
    <w:rsid w:val="002F2F65"/>
    <w:rsid w:val="003316B1"/>
    <w:rsid w:val="00361852"/>
    <w:rsid w:val="00365304"/>
    <w:rsid w:val="003C4C2D"/>
    <w:rsid w:val="003E6632"/>
    <w:rsid w:val="00426CA1"/>
    <w:rsid w:val="00430DE9"/>
    <w:rsid w:val="004515DF"/>
    <w:rsid w:val="004736CF"/>
    <w:rsid w:val="004A656C"/>
    <w:rsid w:val="0059179F"/>
    <w:rsid w:val="005B0CC3"/>
    <w:rsid w:val="00621061"/>
    <w:rsid w:val="00635811"/>
    <w:rsid w:val="00637E9F"/>
    <w:rsid w:val="00650751"/>
    <w:rsid w:val="006C7AD9"/>
    <w:rsid w:val="007031C5"/>
    <w:rsid w:val="007746BC"/>
    <w:rsid w:val="007C20D2"/>
    <w:rsid w:val="007D1AA0"/>
    <w:rsid w:val="008C503B"/>
    <w:rsid w:val="008C62C3"/>
    <w:rsid w:val="008E0DDF"/>
    <w:rsid w:val="008F475A"/>
    <w:rsid w:val="009448D8"/>
    <w:rsid w:val="00946F85"/>
    <w:rsid w:val="00995EAB"/>
    <w:rsid w:val="009D49D7"/>
    <w:rsid w:val="00A34833"/>
    <w:rsid w:val="00A72BD5"/>
    <w:rsid w:val="00A87711"/>
    <w:rsid w:val="00A92F3C"/>
    <w:rsid w:val="00AA38BD"/>
    <w:rsid w:val="00B81BD0"/>
    <w:rsid w:val="00BE4B14"/>
    <w:rsid w:val="00C35F7F"/>
    <w:rsid w:val="00D22C1A"/>
    <w:rsid w:val="00D950D4"/>
    <w:rsid w:val="00D97A46"/>
    <w:rsid w:val="00DC0511"/>
    <w:rsid w:val="00F7466C"/>
    <w:rsid w:val="00F935D2"/>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A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uiPriority w:val="99"/>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9D49D7"/>
    <w:rPr>
      <w:color w:val="A9122A" w:themeColor="hyperlink"/>
      <w:u w:val="single"/>
    </w:rPr>
  </w:style>
  <w:style w:type="character" w:styleId="FollowedHyperlink">
    <w:name w:val="FollowedHyperlink"/>
    <w:basedOn w:val="DefaultParagraphFont"/>
    <w:uiPriority w:val="99"/>
    <w:semiHidden/>
    <w:unhideWhenUsed/>
    <w:rsid w:val="00D22C1A"/>
    <w:rPr>
      <w:color w:val="68135E"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uiPriority w:val="99"/>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9D49D7"/>
    <w:rPr>
      <w:color w:val="A9122A" w:themeColor="hyperlink"/>
      <w:u w:val="single"/>
    </w:rPr>
  </w:style>
  <w:style w:type="character" w:styleId="FollowedHyperlink">
    <w:name w:val="FollowedHyperlink"/>
    <w:basedOn w:val="DefaultParagraphFont"/>
    <w:uiPriority w:val="99"/>
    <w:semiHidden/>
    <w:unhideWhenUsed/>
    <w:rsid w:val="00D22C1A"/>
    <w:rPr>
      <w:color w:val="6813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5784">
      <w:bodyDiv w:val="1"/>
      <w:marLeft w:val="0"/>
      <w:marRight w:val="0"/>
      <w:marTop w:val="0"/>
      <w:marBottom w:val="0"/>
      <w:divBdr>
        <w:top w:val="none" w:sz="0" w:space="0" w:color="auto"/>
        <w:left w:val="none" w:sz="0" w:space="0" w:color="auto"/>
        <w:bottom w:val="none" w:sz="0" w:space="0" w:color="auto"/>
        <w:right w:val="none" w:sz="0" w:space="0" w:color="auto"/>
      </w:divBdr>
    </w:div>
    <w:div w:id="170337054">
      <w:bodyDiv w:val="1"/>
      <w:marLeft w:val="0"/>
      <w:marRight w:val="0"/>
      <w:marTop w:val="0"/>
      <w:marBottom w:val="0"/>
      <w:divBdr>
        <w:top w:val="none" w:sz="0" w:space="0" w:color="auto"/>
        <w:left w:val="none" w:sz="0" w:space="0" w:color="auto"/>
        <w:bottom w:val="none" w:sz="0" w:space="0" w:color="auto"/>
        <w:right w:val="none" w:sz="0" w:space="0" w:color="auto"/>
      </w:divBdr>
    </w:div>
    <w:div w:id="206186965">
      <w:bodyDiv w:val="1"/>
      <w:marLeft w:val="0"/>
      <w:marRight w:val="0"/>
      <w:marTop w:val="0"/>
      <w:marBottom w:val="0"/>
      <w:divBdr>
        <w:top w:val="none" w:sz="0" w:space="0" w:color="auto"/>
        <w:left w:val="none" w:sz="0" w:space="0" w:color="auto"/>
        <w:bottom w:val="none" w:sz="0" w:space="0" w:color="auto"/>
        <w:right w:val="none" w:sz="0" w:space="0" w:color="auto"/>
      </w:divBdr>
    </w:div>
    <w:div w:id="271594542">
      <w:bodyDiv w:val="1"/>
      <w:marLeft w:val="0"/>
      <w:marRight w:val="0"/>
      <w:marTop w:val="0"/>
      <w:marBottom w:val="0"/>
      <w:divBdr>
        <w:top w:val="none" w:sz="0" w:space="0" w:color="auto"/>
        <w:left w:val="none" w:sz="0" w:space="0" w:color="auto"/>
        <w:bottom w:val="none" w:sz="0" w:space="0" w:color="auto"/>
        <w:right w:val="none" w:sz="0" w:space="0" w:color="auto"/>
      </w:divBdr>
    </w:div>
    <w:div w:id="377360767">
      <w:bodyDiv w:val="1"/>
      <w:marLeft w:val="0"/>
      <w:marRight w:val="0"/>
      <w:marTop w:val="0"/>
      <w:marBottom w:val="0"/>
      <w:divBdr>
        <w:top w:val="none" w:sz="0" w:space="0" w:color="auto"/>
        <w:left w:val="none" w:sz="0" w:space="0" w:color="auto"/>
        <w:bottom w:val="none" w:sz="0" w:space="0" w:color="auto"/>
        <w:right w:val="none" w:sz="0" w:space="0" w:color="auto"/>
      </w:divBdr>
    </w:div>
    <w:div w:id="459882922">
      <w:bodyDiv w:val="1"/>
      <w:marLeft w:val="0"/>
      <w:marRight w:val="0"/>
      <w:marTop w:val="0"/>
      <w:marBottom w:val="0"/>
      <w:divBdr>
        <w:top w:val="none" w:sz="0" w:space="0" w:color="auto"/>
        <w:left w:val="none" w:sz="0" w:space="0" w:color="auto"/>
        <w:bottom w:val="none" w:sz="0" w:space="0" w:color="auto"/>
        <w:right w:val="none" w:sz="0" w:space="0" w:color="auto"/>
      </w:divBdr>
    </w:div>
    <w:div w:id="492372913">
      <w:bodyDiv w:val="1"/>
      <w:marLeft w:val="0"/>
      <w:marRight w:val="0"/>
      <w:marTop w:val="0"/>
      <w:marBottom w:val="0"/>
      <w:divBdr>
        <w:top w:val="none" w:sz="0" w:space="0" w:color="auto"/>
        <w:left w:val="none" w:sz="0" w:space="0" w:color="auto"/>
        <w:bottom w:val="none" w:sz="0" w:space="0" w:color="auto"/>
        <w:right w:val="none" w:sz="0" w:space="0" w:color="auto"/>
      </w:divBdr>
    </w:div>
    <w:div w:id="534730306">
      <w:bodyDiv w:val="1"/>
      <w:marLeft w:val="0"/>
      <w:marRight w:val="0"/>
      <w:marTop w:val="0"/>
      <w:marBottom w:val="0"/>
      <w:divBdr>
        <w:top w:val="none" w:sz="0" w:space="0" w:color="auto"/>
        <w:left w:val="none" w:sz="0" w:space="0" w:color="auto"/>
        <w:bottom w:val="none" w:sz="0" w:space="0" w:color="auto"/>
        <w:right w:val="none" w:sz="0" w:space="0" w:color="auto"/>
      </w:divBdr>
    </w:div>
    <w:div w:id="626398293">
      <w:bodyDiv w:val="1"/>
      <w:marLeft w:val="0"/>
      <w:marRight w:val="0"/>
      <w:marTop w:val="0"/>
      <w:marBottom w:val="0"/>
      <w:divBdr>
        <w:top w:val="none" w:sz="0" w:space="0" w:color="auto"/>
        <w:left w:val="none" w:sz="0" w:space="0" w:color="auto"/>
        <w:bottom w:val="none" w:sz="0" w:space="0" w:color="auto"/>
        <w:right w:val="none" w:sz="0" w:space="0" w:color="auto"/>
      </w:divBdr>
    </w:div>
    <w:div w:id="702025367">
      <w:bodyDiv w:val="1"/>
      <w:marLeft w:val="0"/>
      <w:marRight w:val="0"/>
      <w:marTop w:val="0"/>
      <w:marBottom w:val="0"/>
      <w:divBdr>
        <w:top w:val="none" w:sz="0" w:space="0" w:color="auto"/>
        <w:left w:val="none" w:sz="0" w:space="0" w:color="auto"/>
        <w:bottom w:val="none" w:sz="0" w:space="0" w:color="auto"/>
        <w:right w:val="none" w:sz="0" w:space="0" w:color="auto"/>
      </w:divBdr>
    </w:div>
    <w:div w:id="858815377">
      <w:bodyDiv w:val="1"/>
      <w:marLeft w:val="0"/>
      <w:marRight w:val="0"/>
      <w:marTop w:val="0"/>
      <w:marBottom w:val="0"/>
      <w:divBdr>
        <w:top w:val="none" w:sz="0" w:space="0" w:color="auto"/>
        <w:left w:val="none" w:sz="0" w:space="0" w:color="auto"/>
        <w:bottom w:val="none" w:sz="0" w:space="0" w:color="auto"/>
        <w:right w:val="none" w:sz="0" w:space="0" w:color="auto"/>
      </w:divBdr>
    </w:div>
    <w:div w:id="895971784">
      <w:bodyDiv w:val="1"/>
      <w:marLeft w:val="0"/>
      <w:marRight w:val="0"/>
      <w:marTop w:val="0"/>
      <w:marBottom w:val="0"/>
      <w:divBdr>
        <w:top w:val="none" w:sz="0" w:space="0" w:color="auto"/>
        <w:left w:val="none" w:sz="0" w:space="0" w:color="auto"/>
        <w:bottom w:val="none" w:sz="0" w:space="0" w:color="auto"/>
        <w:right w:val="none" w:sz="0" w:space="0" w:color="auto"/>
      </w:divBdr>
    </w:div>
    <w:div w:id="923689011">
      <w:bodyDiv w:val="1"/>
      <w:marLeft w:val="0"/>
      <w:marRight w:val="0"/>
      <w:marTop w:val="0"/>
      <w:marBottom w:val="0"/>
      <w:divBdr>
        <w:top w:val="none" w:sz="0" w:space="0" w:color="auto"/>
        <w:left w:val="none" w:sz="0" w:space="0" w:color="auto"/>
        <w:bottom w:val="none" w:sz="0" w:space="0" w:color="auto"/>
        <w:right w:val="none" w:sz="0" w:space="0" w:color="auto"/>
      </w:divBdr>
    </w:div>
    <w:div w:id="1134718901">
      <w:bodyDiv w:val="1"/>
      <w:marLeft w:val="0"/>
      <w:marRight w:val="0"/>
      <w:marTop w:val="0"/>
      <w:marBottom w:val="0"/>
      <w:divBdr>
        <w:top w:val="none" w:sz="0" w:space="0" w:color="auto"/>
        <w:left w:val="none" w:sz="0" w:space="0" w:color="auto"/>
        <w:bottom w:val="none" w:sz="0" w:space="0" w:color="auto"/>
        <w:right w:val="none" w:sz="0" w:space="0" w:color="auto"/>
      </w:divBdr>
    </w:div>
    <w:div w:id="1252399313">
      <w:bodyDiv w:val="1"/>
      <w:marLeft w:val="0"/>
      <w:marRight w:val="0"/>
      <w:marTop w:val="0"/>
      <w:marBottom w:val="0"/>
      <w:divBdr>
        <w:top w:val="none" w:sz="0" w:space="0" w:color="auto"/>
        <w:left w:val="none" w:sz="0" w:space="0" w:color="auto"/>
        <w:bottom w:val="none" w:sz="0" w:space="0" w:color="auto"/>
        <w:right w:val="none" w:sz="0" w:space="0" w:color="auto"/>
      </w:divBdr>
    </w:div>
    <w:div w:id="1323923229">
      <w:bodyDiv w:val="1"/>
      <w:marLeft w:val="0"/>
      <w:marRight w:val="0"/>
      <w:marTop w:val="0"/>
      <w:marBottom w:val="0"/>
      <w:divBdr>
        <w:top w:val="none" w:sz="0" w:space="0" w:color="auto"/>
        <w:left w:val="none" w:sz="0" w:space="0" w:color="auto"/>
        <w:bottom w:val="none" w:sz="0" w:space="0" w:color="auto"/>
        <w:right w:val="none" w:sz="0" w:space="0" w:color="auto"/>
      </w:divBdr>
    </w:div>
    <w:div w:id="1342005559">
      <w:bodyDiv w:val="1"/>
      <w:marLeft w:val="0"/>
      <w:marRight w:val="0"/>
      <w:marTop w:val="0"/>
      <w:marBottom w:val="0"/>
      <w:divBdr>
        <w:top w:val="none" w:sz="0" w:space="0" w:color="auto"/>
        <w:left w:val="none" w:sz="0" w:space="0" w:color="auto"/>
        <w:bottom w:val="none" w:sz="0" w:space="0" w:color="auto"/>
        <w:right w:val="none" w:sz="0" w:space="0" w:color="auto"/>
      </w:divBdr>
    </w:div>
    <w:div w:id="1398895416">
      <w:bodyDiv w:val="1"/>
      <w:marLeft w:val="0"/>
      <w:marRight w:val="0"/>
      <w:marTop w:val="0"/>
      <w:marBottom w:val="0"/>
      <w:divBdr>
        <w:top w:val="none" w:sz="0" w:space="0" w:color="auto"/>
        <w:left w:val="none" w:sz="0" w:space="0" w:color="auto"/>
        <w:bottom w:val="none" w:sz="0" w:space="0" w:color="auto"/>
        <w:right w:val="none" w:sz="0" w:space="0" w:color="auto"/>
      </w:divBdr>
    </w:div>
    <w:div w:id="1465076156">
      <w:bodyDiv w:val="1"/>
      <w:marLeft w:val="0"/>
      <w:marRight w:val="0"/>
      <w:marTop w:val="0"/>
      <w:marBottom w:val="0"/>
      <w:divBdr>
        <w:top w:val="none" w:sz="0" w:space="0" w:color="auto"/>
        <w:left w:val="none" w:sz="0" w:space="0" w:color="auto"/>
        <w:bottom w:val="none" w:sz="0" w:space="0" w:color="auto"/>
        <w:right w:val="none" w:sz="0" w:space="0" w:color="auto"/>
      </w:divBdr>
    </w:div>
    <w:div w:id="1542205879">
      <w:bodyDiv w:val="1"/>
      <w:marLeft w:val="0"/>
      <w:marRight w:val="0"/>
      <w:marTop w:val="0"/>
      <w:marBottom w:val="0"/>
      <w:divBdr>
        <w:top w:val="none" w:sz="0" w:space="0" w:color="auto"/>
        <w:left w:val="none" w:sz="0" w:space="0" w:color="auto"/>
        <w:bottom w:val="none" w:sz="0" w:space="0" w:color="auto"/>
        <w:right w:val="none" w:sz="0" w:space="0" w:color="auto"/>
      </w:divBdr>
    </w:div>
    <w:div w:id="1600524197">
      <w:bodyDiv w:val="1"/>
      <w:marLeft w:val="0"/>
      <w:marRight w:val="0"/>
      <w:marTop w:val="0"/>
      <w:marBottom w:val="0"/>
      <w:divBdr>
        <w:top w:val="none" w:sz="0" w:space="0" w:color="auto"/>
        <w:left w:val="none" w:sz="0" w:space="0" w:color="auto"/>
        <w:bottom w:val="none" w:sz="0" w:space="0" w:color="auto"/>
        <w:right w:val="none" w:sz="0" w:space="0" w:color="auto"/>
      </w:divBdr>
    </w:div>
    <w:div w:id="178068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david.herrera@mail.mcgill.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Untitled%201: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D3B2069DD50B4FB158E5528A237B86"/>
        <w:category>
          <w:name w:val="General"/>
          <w:gallery w:val="placeholder"/>
        </w:category>
        <w:types>
          <w:type w:val="bbPlcHdr"/>
        </w:types>
        <w:behaviors>
          <w:behavior w:val="content"/>
        </w:behaviors>
        <w:guid w:val="{3CDD455D-CA2F-C841-AAAD-E972E5AABADF}"/>
      </w:docPartPr>
      <w:docPartBody>
        <w:p w:rsidR="00AD60FC" w:rsidRDefault="00AD60FC">
          <w:pPr>
            <w:pStyle w:val="52D3B2069DD50B4FB158E5528A237B86"/>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13CBF5907416E24BA09DE05C01DF0E7C"/>
        <w:category>
          <w:name w:val="General"/>
          <w:gallery w:val="placeholder"/>
        </w:category>
        <w:types>
          <w:type w:val="bbPlcHdr"/>
        </w:types>
        <w:behaviors>
          <w:behavior w:val="content"/>
        </w:behaviors>
        <w:guid w:val="{AA1224BA-0E49-7D49-8D83-0A41936FD0C5}"/>
      </w:docPartPr>
      <w:docPartBody>
        <w:p w:rsidR="00AD60FC" w:rsidRDefault="00AD60FC">
          <w:pPr>
            <w:pStyle w:val="ListBullet"/>
          </w:pPr>
          <w:r>
            <w:t>Etiam cursus suscipit enim. Nulla facilisi. Integer eleifend diam eu diam. Donec dapibus enim sollicitudin nulla. Nam hendrerit. Nunc id nisi. Curabitur sed neque. Pellentesque placerat consequat pede.</w:t>
          </w:r>
        </w:p>
        <w:p w:rsidR="00AD60FC" w:rsidRDefault="00AD60FC">
          <w:pPr>
            <w:pStyle w:val="ListBullet"/>
          </w:pPr>
          <w:r>
            <w:t>Nullam dapibus elementum metus. Aenean libero sem, commodo euismod, imperdiet et, molestie vel, neque. Duis nec sapien eu pede consectetuer placerat.</w:t>
          </w:r>
        </w:p>
        <w:p w:rsidR="00AD60FC" w:rsidRDefault="00AD60FC">
          <w:pPr>
            <w:pStyle w:val="13CBF5907416E24BA09DE05C01DF0E7C"/>
          </w:pPr>
          <w:r>
            <w:t>Pellentesque interdum, tellus non consectetuer mattis, lectus eros volutpat nunc, auctor nonummy nulla lectus nec tellus. Aliquam hendrerit lorem vulputate turpis.</w:t>
          </w:r>
        </w:p>
      </w:docPartBody>
    </w:docPart>
    <w:docPart>
      <w:docPartPr>
        <w:name w:val="78E0A985DDB57341BA37A4B169E71C64"/>
        <w:category>
          <w:name w:val="General"/>
          <w:gallery w:val="placeholder"/>
        </w:category>
        <w:types>
          <w:type w:val="bbPlcHdr"/>
        </w:types>
        <w:behaviors>
          <w:behavior w:val="content"/>
        </w:behaviors>
        <w:guid w:val="{4984E878-9F11-7149-A11C-16218E8923A1}"/>
      </w:docPartPr>
      <w:docPartBody>
        <w:p w:rsidR="00AD60FC" w:rsidRDefault="00AD60FC">
          <w:pPr>
            <w:pStyle w:val="78E0A985DDB57341BA37A4B169E71C64"/>
          </w:pPr>
          <w:r>
            <w:t>Lorem ipsum dolor</w:t>
          </w:r>
        </w:p>
      </w:docPartBody>
    </w:docPart>
    <w:docPart>
      <w:docPartPr>
        <w:name w:val="245A0EAE43E1A849A494FC04FC9E50E2"/>
        <w:category>
          <w:name w:val="General"/>
          <w:gallery w:val="placeholder"/>
        </w:category>
        <w:types>
          <w:type w:val="bbPlcHdr"/>
        </w:types>
        <w:behaviors>
          <w:behavior w:val="content"/>
        </w:behaviors>
        <w:guid w:val="{415EAC28-30D5-4E4F-9F8A-6B59FCCA892C}"/>
      </w:docPartPr>
      <w:docPartBody>
        <w:p w:rsidR="00AD60FC" w:rsidRDefault="00AD60FC" w:rsidP="00AD60FC">
          <w:pPr>
            <w:pStyle w:val="245A0EAE43E1A849A494FC04FC9E50E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F265EF45D861340ABB56C718DD52E92"/>
        <w:category>
          <w:name w:val="General"/>
          <w:gallery w:val="placeholder"/>
        </w:category>
        <w:types>
          <w:type w:val="bbPlcHdr"/>
        </w:types>
        <w:behaviors>
          <w:behavior w:val="content"/>
        </w:behaviors>
        <w:guid w:val="{A435A11D-5475-A841-89EA-423430CB980A}"/>
      </w:docPartPr>
      <w:docPartBody>
        <w:p w:rsidR="00AD60FC" w:rsidRDefault="00AD60FC" w:rsidP="00AD60FC">
          <w:pPr>
            <w:pStyle w:val="EF265EF45D861340ABB56C718DD52E92"/>
          </w:pPr>
          <w:r>
            <w:t>Lorem ipsum dolor</w:t>
          </w:r>
        </w:p>
      </w:docPartBody>
    </w:docPart>
    <w:docPart>
      <w:docPartPr>
        <w:name w:val="575E5B0EC603B240A832E8B5003B94DF"/>
        <w:category>
          <w:name w:val="General"/>
          <w:gallery w:val="placeholder"/>
        </w:category>
        <w:types>
          <w:type w:val="bbPlcHdr"/>
        </w:types>
        <w:behaviors>
          <w:behavior w:val="content"/>
        </w:behaviors>
        <w:guid w:val="{0AC61697-F4EA-8045-8C7D-561A5D7698FD}"/>
      </w:docPartPr>
      <w:docPartBody>
        <w:p w:rsidR="0008105D" w:rsidRDefault="0008105D" w:rsidP="0008105D">
          <w:pPr>
            <w:pStyle w:val="575E5B0EC603B240A832E8B5003B94DF"/>
          </w:pPr>
          <w:r>
            <w:t>Lorem ipsum dolor</w:t>
          </w:r>
        </w:p>
      </w:docPartBody>
    </w:docPart>
    <w:docPart>
      <w:docPartPr>
        <w:name w:val="936B04AAB34C4046B95CA4C0A3562F1B"/>
        <w:category>
          <w:name w:val="General"/>
          <w:gallery w:val="placeholder"/>
        </w:category>
        <w:types>
          <w:type w:val="bbPlcHdr"/>
        </w:types>
        <w:behaviors>
          <w:behavior w:val="content"/>
        </w:behaviors>
        <w:guid w:val="{E0BE59D6-AE5A-6041-BC5C-646E6C8AA841}"/>
      </w:docPartPr>
      <w:docPartBody>
        <w:p w:rsidR="00695251" w:rsidRDefault="00FE1F82" w:rsidP="00FE1F82">
          <w:pPr>
            <w:pStyle w:val="936B04AAB34C4046B95CA4C0A3562F1B"/>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0FC"/>
    <w:rsid w:val="0008105D"/>
    <w:rsid w:val="00695251"/>
    <w:rsid w:val="00AD60FC"/>
    <w:rsid w:val="00FE1F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52D3B2069DD50B4FB158E5528A237B86">
    <w:name w:val="52D3B2069DD50B4FB158E5528A237B86"/>
  </w:style>
  <w:style w:type="paragraph" w:customStyle="1" w:styleId="37F4B67E106E264BB75F568751BC94EC">
    <w:name w:val="37F4B67E106E264BB75F568751BC94EC"/>
  </w:style>
  <w:style w:type="paragraph" w:styleId="ListBullet">
    <w:name w:val="List Bullet"/>
    <w:basedOn w:val="Normal"/>
    <w:pPr>
      <w:numPr>
        <w:numId w:val="1"/>
      </w:numPr>
      <w:spacing w:after="120" w:line="276" w:lineRule="auto"/>
    </w:pPr>
    <w:rPr>
      <w:rFonts w:eastAsiaTheme="minorHAnsi"/>
      <w:sz w:val="20"/>
      <w:szCs w:val="22"/>
      <w:lang w:val="en-US" w:eastAsia="en-US"/>
    </w:rPr>
  </w:style>
  <w:style w:type="paragraph" w:customStyle="1" w:styleId="13CBF5907416E24BA09DE05C01DF0E7C">
    <w:name w:val="13CBF5907416E24BA09DE05C01DF0E7C"/>
  </w:style>
  <w:style w:type="paragraph" w:customStyle="1" w:styleId="78E0A985DDB57341BA37A4B169E71C64">
    <w:name w:val="78E0A985DDB57341BA37A4B169E71C64"/>
  </w:style>
  <w:style w:type="paragraph" w:customStyle="1" w:styleId="CCD94DD8234CC74EB49645BEC0AD2F33">
    <w:name w:val="CCD94DD8234CC74EB49645BEC0AD2F33"/>
  </w:style>
  <w:style w:type="paragraph" w:customStyle="1" w:styleId="177F4BA016551C4983D0F34529B9AF96">
    <w:name w:val="177F4BA016551C4983D0F34529B9AF96"/>
  </w:style>
  <w:style w:type="paragraph" w:customStyle="1" w:styleId="CA7FF0BBEA5A8848B768554EAEFC188B">
    <w:name w:val="CA7FF0BBEA5A8848B768554EAEFC188B"/>
  </w:style>
  <w:style w:type="paragraph" w:customStyle="1" w:styleId="986A9284D2463844B116A67920321350">
    <w:name w:val="986A9284D2463844B116A67920321350"/>
  </w:style>
  <w:style w:type="paragraph" w:customStyle="1" w:styleId="0779FBA7FA7E87458CC32FC4548582F5">
    <w:name w:val="0779FBA7FA7E87458CC32FC4548582F5"/>
  </w:style>
  <w:style w:type="paragraph" w:customStyle="1" w:styleId="6D9E28AA6D175A4D8B7D2BF7655631BC">
    <w:name w:val="6D9E28AA6D175A4D8B7D2BF7655631BC"/>
  </w:style>
  <w:style w:type="paragraph" w:customStyle="1" w:styleId="ADFDBA46F5BA5F48A25D2470E0084774">
    <w:name w:val="ADFDBA46F5BA5F48A25D2470E0084774"/>
    <w:rsid w:val="00AD60FC"/>
  </w:style>
  <w:style w:type="paragraph" w:customStyle="1" w:styleId="02339FF2F0DB884A8F1544E85B765F8C">
    <w:name w:val="02339FF2F0DB884A8F1544E85B765F8C"/>
    <w:rsid w:val="00AD60FC"/>
  </w:style>
  <w:style w:type="paragraph" w:customStyle="1" w:styleId="A7E22A469D26704FA89777EE9C06D4E0">
    <w:name w:val="A7E22A469D26704FA89777EE9C06D4E0"/>
    <w:rsid w:val="00AD60FC"/>
  </w:style>
  <w:style w:type="paragraph" w:customStyle="1" w:styleId="1B37D20A2E109A43A5BA6FA885E60C85">
    <w:name w:val="1B37D20A2E109A43A5BA6FA885E60C85"/>
    <w:rsid w:val="00AD60FC"/>
  </w:style>
  <w:style w:type="paragraph" w:customStyle="1" w:styleId="7D4E6CE1C77AD4499829DC6345329006">
    <w:name w:val="7D4E6CE1C77AD4499829DC6345329006"/>
    <w:rsid w:val="00AD60FC"/>
  </w:style>
  <w:style w:type="paragraph" w:customStyle="1" w:styleId="245A0EAE43E1A849A494FC04FC9E50E2">
    <w:name w:val="245A0EAE43E1A849A494FC04FC9E50E2"/>
    <w:rsid w:val="00AD60FC"/>
  </w:style>
  <w:style w:type="paragraph" w:customStyle="1" w:styleId="4C1D95372B51494FA4C159EC99D4A003">
    <w:name w:val="4C1D95372B51494FA4C159EC99D4A003"/>
    <w:rsid w:val="00AD60FC"/>
  </w:style>
  <w:style w:type="paragraph" w:customStyle="1" w:styleId="1DCE0A6DBA3E6E4CA1BA73D8740F1C64">
    <w:name w:val="1DCE0A6DBA3E6E4CA1BA73D8740F1C64"/>
    <w:rsid w:val="00AD60FC"/>
  </w:style>
  <w:style w:type="paragraph" w:customStyle="1" w:styleId="EF265EF45D861340ABB56C718DD52E92">
    <w:name w:val="EF265EF45D861340ABB56C718DD52E92"/>
    <w:rsid w:val="00AD60FC"/>
  </w:style>
  <w:style w:type="paragraph" w:customStyle="1" w:styleId="575E5B0EC603B240A832E8B5003B94DF">
    <w:name w:val="575E5B0EC603B240A832E8B5003B94DF"/>
    <w:rsid w:val="0008105D"/>
  </w:style>
  <w:style w:type="paragraph" w:customStyle="1" w:styleId="C94BE11B5531F64FBE5493CBCD5AD213">
    <w:name w:val="C94BE11B5531F64FBE5493CBCD5AD213"/>
    <w:rsid w:val="0008105D"/>
  </w:style>
  <w:style w:type="paragraph" w:customStyle="1" w:styleId="7360FFC3EFE52849A18A09F8A16E4686">
    <w:name w:val="7360FFC3EFE52849A18A09F8A16E4686"/>
    <w:rsid w:val="0008105D"/>
  </w:style>
  <w:style w:type="paragraph" w:customStyle="1" w:styleId="936B04AAB34C4046B95CA4C0A3562F1B">
    <w:name w:val="936B04AAB34C4046B95CA4C0A3562F1B"/>
    <w:rsid w:val="00FE1F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52D3B2069DD50B4FB158E5528A237B86">
    <w:name w:val="52D3B2069DD50B4FB158E5528A237B86"/>
  </w:style>
  <w:style w:type="paragraph" w:customStyle="1" w:styleId="37F4B67E106E264BB75F568751BC94EC">
    <w:name w:val="37F4B67E106E264BB75F568751BC94EC"/>
  </w:style>
  <w:style w:type="paragraph" w:styleId="ListBullet">
    <w:name w:val="List Bullet"/>
    <w:basedOn w:val="Normal"/>
    <w:pPr>
      <w:numPr>
        <w:numId w:val="1"/>
      </w:numPr>
      <w:spacing w:after="120" w:line="276" w:lineRule="auto"/>
    </w:pPr>
    <w:rPr>
      <w:rFonts w:eastAsiaTheme="minorHAnsi"/>
      <w:sz w:val="20"/>
      <w:szCs w:val="22"/>
      <w:lang w:val="en-US" w:eastAsia="en-US"/>
    </w:rPr>
  </w:style>
  <w:style w:type="paragraph" w:customStyle="1" w:styleId="13CBF5907416E24BA09DE05C01DF0E7C">
    <w:name w:val="13CBF5907416E24BA09DE05C01DF0E7C"/>
  </w:style>
  <w:style w:type="paragraph" w:customStyle="1" w:styleId="78E0A985DDB57341BA37A4B169E71C64">
    <w:name w:val="78E0A985DDB57341BA37A4B169E71C64"/>
  </w:style>
  <w:style w:type="paragraph" w:customStyle="1" w:styleId="CCD94DD8234CC74EB49645BEC0AD2F33">
    <w:name w:val="CCD94DD8234CC74EB49645BEC0AD2F33"/>
  </w:style>
  <w:style w:type="paragraph" w:customStyle="1" w:styleId="177F4BA016551C4983D0F34529B9AF96">
    <w:name w:val="177F4BA016551C4983D0F34529B9AF96"/>
  </w:style>
  <w:style w:type="paragraph" w:customStyle="1" w:styleId="CA7FF0BBEA5A8848B768554EAEFC188B">
    <w:name w:val="CA7FF0BBEA5A8848B768554EAEFC188B"/>
  </w:style>
  <w:style w:type="paragraph" w:customStyle="1" w:styleId="986A9284D2463844B116A67920321350">
    <w:name w:val="986A9284D2463844B116A67920321350"/>
  </w:style>
  <w:style w:type="paragraph" w:customStyle="1" w:styleId="0779FBA7FA7E87458CC32FC4548582F5">
    <w:name w:val="0779FBA7FA7E87458CC32FC4548582F5"/>
  </w:style>
  <w:style w:type="paragraph" w:customStyle="1" w:styleId="6D9E28AA6D175A4D8B7D2BF7655631BC">
    <w:name w:val="6D9E28AA6D175A4D8B7D2BF7655631BC"/>
  </w:style>
  <w:style w:type="paragraph" w:customStyle="1" w:styleId="ADFDBA46F5BA5F48A25D2470E0084774">
    <w:name w:val="ADFDBA46F5BA5F48A25D2470E0084774"/>
    <w:rsid w:val="00AD60FC"/>
  </w:style>
  <w:style w:type="paragraph" w:customStyle="1" w:styleId="02339FF2F0DB884A8F1544E85B765F8C">
    <w:name w:val="02339FF2F0DB884A8F1544E85B765F8C"/>
    <w:rsid w:val="00AD60FC"/>
  </w:style>
  <w:style w:type="paragraph" w:customStyle="1" w:styleId="A7E22A469D26704FA89777EE9C06D4E0">
    <w:name w:val="A7E22A469D26704FA89777EE9C06D4E0"/>
    <w:rsid w:val="00AD60FC"/>
  </w:style>
  <w:style w:type="paragraph" w:customStyle="1" w:styleId="1B37D20A2E109A43A5BA6FA885E60C85">
    <w:name w:val="1B37D20A2E109A43A5BA6FA885E60C85"/>
    <w:rsid w:val="00AD60FC"/>
  </w:style>
  <w:style w:type="paragraph" w:customStyle="1" w:styleId="7D4E6CE1C77AD4499829DC6345329006">
    <w:name w:val="7D4E6CE1C77AD4499829DC6345329006"/>
    <w:rsid w:val="00AD60FC"/>
  </w:style>
  <w:style w:type="paragraph" w:customStyle="1" w:styleId="245A0EAE43E1A849A494FC04FC9E50E2">
    <w:name w:val="245A0EAE43E1A849A494FC04FC9E50E2"/>
    <w:rsid w:val="00AD60FC"/>
  </w:style>
  <w:style w:type="paragraph" w:customStyle="1" w:styleId="4C1D95372B51494FA4C159EC99D4A003">
    <w:name w:val="4C1D95372B51494FA4C159EC99D4A003"/>
    <w:rsid w:val="00AD60FC"/>
  </w:style>
  <w:style w:type="paragraph" w:customStyle="1" w:styleId="1DCE0A6DBA3E6E4CA1BA73D8740F1C64">
    <w:name w:val="1DCE0A6DBA3E6E4CA1BA73D8740F1C64"/>
    <w:rsid w:val="00AD60FC"/>
  </w:style>
  <w:style w:type="paragraph" w:customStyle="1" w:styleId="EF265EF45D861340ABB56C718DD52E92">
    <w:name w:val="EF265EF45D861340ABB56C718DD52E92"/>
    <w:rsid w:val="00AD60FC"/>
  </w:style>
  <w:style w:type="paragraph" w:customStyle="1" w:styleId="575E5B0EC603B240A832E8B5003B94DF">
    <w:name w:val="575E5B0EC603B240A832E8B5003B94DF"/>
    <w:rsid w:val="0008105D"/>
  </w:style>
  <w:style w:type="paragraph" w:customStyle="1" w:styleId="C94BE11B5531F64FBE5493CBCD5AD213">
    <w:name w:val="C94BE11B5531F64FBE5493CBCD5AD213"/>
    <w:rsid w:val="0008105D"/>
  </w:style>
  <w:style w:type="paragraph" w:customStyle="1" w:styleId="7360FFC3EFE52849A18A09F8A16E4686">
    <w:name w:val="7360FFC3EFE52849A18A09F8A16E4686"/>
    <w:rsid w:val="0008105D"/>
  </w:style>
  <w:style w:type="paragraph" w:customStyle="1" w:styleId="936B04AAB34C4046B95CA4C0A3562F1B">
    <w:name w:val="936B04AAB34C4046B95CA4C0A3562F1B"/>
    <w:rsid w:val="00FE1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3</TotalTime>
  <Pages>2</Pages>
  <Words>651</Words>
  <Characters>3711</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4354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Herrera</dc:creator>
  <cp:keywords/>
  <dc:description/>
  <cp:lastModifiedBy>David Herrera</cp:lastModifiedBy>
  <cp:revision>2</cp:revision>
  <cp:lastPrinted>2015-04-22T22:47:00Z</cp:lastPrinted>
  <dcterms:created xsi:type="dcterms:W3CDTF">2015-04-23T21:20:00Z</dcterms:created>
  <dcterms:modified xsi:type="dcterms:W3CDTF">2015-04-23T21:20:00Z</dcterms:modified>
  <cp:category/>
</cp:coreProperties>
</file>